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3BF25" w14:textId="57E1C5D5" w:rsidR="00B902AC" w:rsidRDefault="00B902AC" w:rsidP="000A3F28">
      <w:pPr>
        <w:pStyle w:val="berschrift1"/>
      </w:pPr>
      <w:r>
        <w:t>Teilnehmer/innen</w:t>
      </w:r>
      <w:r w:rsidR="00BA18D2">
        <w:t xml:space="preserve"> </w:t>
      </w:r>
      <w:r w:rsidR="00140FFF">
        <w:t xml:space="preserve">des </w:t>
      </w:r>
      <w:r w:rsidR="00BA18D2">
        <w:t>Teams</w:t>
      </w:r>
      <w: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237"/>
      </w:tblGrid>
      <w:tr w:rsidR="005C6547" w14:paraId="0AD8DCE5" w14:textId="77777777" w:rsidTr="005C6547">
        <w:trPr>
          <w:trHeight w:val="907"/>
        </w:trPr>
        <w:tc>
          <w:tcPr>
            <w:tcW w:w="3119" w:type="dxa"/>
          </w:tcPr>
          <w:p w14:paraId="1F89A60B" w14:textId="77777777" w:rsidR="005C6547" w:rsidRDefault="005C6547" w:rsidP="00410330">
            <w:pPr>
              <w:rPr>
                <w:sz w:val="18"/>
              </w:rPr>
            </w:pPr>
            <w:r w:rsidRPr="00A97A53">
              <w:rPr>
                <w:sz w:val="18"/>
              </w:rPr>
              <w:t>Klasse:</w:t>
            </w:r>
          </w:p>
          <w:p w14:paraId="7398EBD1" w14:textId="47EDFBF3" w:rsidR="00AB0981" w:rsidRPr="00A97A53" w:rsidRDefault="008629D4" w:rsidP="00410330">
            <w:pPr>
              <w:rPr>
                <w:sz w:val="18"/>
                <w:szCs w:val="18"/>
              </w:rPr>
            </w:pPr>
            <w:r>
              <w:rPr>
                <w:color w:val="0070C0"/>
                <w:sz w:val="18"/>
              </w:rPr>
              <w:t>AP18c</w:t>
            </w:r>
          </w:p>
        </w:tc>
        <w:tc>
          <w:tcPr>
            <w:tcW w:w="6237" w:type="dxa"/>
          </w:tcPr>
          <w:p w14:paraId="38D1AF31" w14:textId="77777777" w:rsidR="005C6547" w:rsidRDefault="005C6547" w:rsidP="00410330">
            <w:pPr>
              <w:rPr>
                <w:sz w:val="18"/>
                <w:szCs w:val="18"/>
              </w:rPr>
            </w:pPr>
            <w:r w:rsidRPr="00A97A53">
              <w:rPr>
                <w:sz w:val="18"/>
                <w:szCs w:val="18"/>
              </w:rPr>
              <w:t>Team:</w:t>
            </w:r>
          </w:p>
          <w:p w14:paraId="4C9BAA16" w14:textId="6F05AEE6" w:rsidR="00AB0981" w:rsidRPr="00A97A53" w:rsidRDefault="008629D4" w:rsidP="00410330">
            <w:pPr>
              <w:rPr>
                <w:sz w:val="18"/>
                <w:szCs w:val="18"/>
              </w:rPr>
            </w:pPr>
            <w:r>
              <w:rPr>
                <w:color w:val="0070C0"/>
                <w:sz w:val="18"/>
                <w:szCs w:val="18"/>
              </w:rPr>
              <w:t>Schuhmacher, Anderfuhren</w:t>
            </w:r>
          </w:p>
        </w:tc>
      </w:tr>
    </w:tbl>
    <w:p w14:paraId="13402204" w14:textId="1175C698" w:rsidR="00BA25D9" w:rsidRDefault="0016494F" w:rsidP="000A3F28">
      <w:pPr>
        <w:pStyle w:val="berschrift1"/>
      </w:pPr>
      <w:r>
        <w:t>Anforderungsdefinition</w:t>
      </w:r>
      <w:r w:rsidR="00E90F5C">
        <w:t xml:space="preserve"> (</w:t>
      </w:r>
      <w:r w:rsidR="00E90F5C" w:rsidRPr="00F32515">
        <w:rPr>
          <w:color w:val="7030A0"/>
        </w:rPr>
        <w:t>Meilenstein A</w:t>
      </w:r>
      <w:r w:rsidR="00E90F5C">
        <w:t>)</w:t>
      </w:r>
    </w:p>
    <w:tbl>
      <w:tblPr>
        <w:tblW w:w="9489" w:type="dxa"/>
        <w:tblInd w:w="66" w:type="dxa"/>
        <w:tblLayout w:type="fixed"/>
        <w:tblCellMar>
          <w:top w:w="57" w:type="dxa"/>
          <w:left w:w="57" w:type="dxa"/>
          <w:bottom w:w="57" w:type="dxa"/>
          <w:right w:w="57" w:type="dxa"/>
        </w:tblCellMar>
        <w:tblLook w:val="0000" w:firstRow="0" w:lastRow="0" w:firstColumn="0" w:lastColumn="0" w:noHBand="0" w:noVBand="0"/>
      </w:tblPr>
      <w:tblGrid>
        <w:gridCol w:w="1399"/>
        <w:gridCol w:w="8090"/>
      </w:tblGrid>
      <w:tr w:rsidR="0016494F" w14:paraId="208F24F0" w14:textId="77777777" w:rsidTr="5DE81CF5">
        <w:tc>
          <w:tcPr>
            <w:tcW w:w="9489" w:type="dxa"/>
            <w:gridSpan w:val="2"/>
            <w:tcBorders>
              <w:top w:val="single" w:sz="1" w:space="0" w:color="000000" w:themeColor="text1"/>
              <w:left w:val="single" w:sz="1" w:space="0" w:color="000000" w:themeColor="text1"/>
              <w:bottom w:val="single" w:sz="2" w:space="0" w:color="000000" w:themeColor="text1"/>
              <w:right w:val="single" w:sz="1" w:space="0" w:color="000000" w:themeColor="text1"/>
            </w:tcBorders>
            <w:shd w:val="clear" w:color="auto" w:fill="E0E0E0"/>
            <w:vAlign w:val="center"/>
          </w:tcPr>
          <w:p w14:paraId="29F7C00B" w14:textId="160AD779" w:rsidR="0016494F" w:rsidRPr="0016494F" w:rsidRDefault="0016494F" w:rsidP="0016494F">
            <w:pPr>
              <w:rPr>
                <w:bCs/>
                <w:spacing w:val="30"/>
                <w:kern w:val="1"/>
                <w:sz w:val="20"/>
                <w14:shadow w14:blurRad="50800" w14:dist="38100" w14:dir="2700000" w14:sx="100000" w14:sy="100000" w14:kx="0" w14:ky="0" w14:algn="tl">
                  <w14:srgbClr w14:val="000000">
                    <w14:alpha w14:val="60000"/>
                  </w14:srgbClr>
                </w14:shadow>
              </w:rPr>
            </w:pPr>
            <w:r w:rsidRPr="0016494F">
              <w:rPr>
                <w:color w:val="0070C0"/>
                <w:sz w:val="36"/>
              </w:rPr>
              <w:t>„</w:t>
            </w:r>
            <w:r w:rsidR="003C63F7">
              <w:rPr>
                <w:color w:val="0070C0"/>
                <w:sz w:val="36"/>
              </w:rPr>
              <w:t>Netter Virus</w:t>
            </w:r>
            <w:r w:rsidRPr="0016494F">
              <w:rPr>
                <w:color w:val="0070C0"/>
                <w:sz w:val="36"/>
              </w:rPr>
              <w:t>“</w:t>
            </w:r>
          </w:p>
        </w:tc>
      </w:tr>
      <w:tr w:rsidR="0016494F" w14:paraId="5292CB30" w14:textId="77777777" w:rsidTr="5DE81CF5">
        <w:trPr>
          <w:trHeight w:val="5387"/>
        </w:trPr>
        <w:tc>
          <w:tcPr>
            <w:tcW w:w="1399" w:type="dxa"/>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E0E0E0"/>
          </w:tcPr>
          <w:p w14:paraId="2E88D4D8" w14:textId="77777777" w:rsidR="0016494F" w:rsidRDefault="0016494F" w:rsidP="00550B20">
            <w:pPr>
              <w:pStyle w:val="Tabelleneintrag"/>
              <w:snapToGrid w:val="0"/>
              <w:rPr>
                <w:b/>
              </w:rPr>
            </w:pPr>
            <w:r>
              <w:rPr>
                <w:b/>
              </w:rPr>
              <w:t xml:space="preserve">Fachlicher </w:t>
            </w:r>
            <w:r w:rsidRPr="00D13688">
              <w:rPr>
                <w:b/>
              </w:rPr>
              <w:t>Inhalt</w:t>
            </w:r>
            <w:r>
              <w:rPr>
                <w:b/>
              </w:rPr>
              <w:t>:</w:t>
            </w:r>
          </w:p>
          <w:p w14:paraId="525A2B26" w14:textId="77777777" w:rsidR="0016494F" w:rsidRPr="00A072F1" w:rsidRDefault="0016494F" w:rsidP="00550B20">
            <w:pPr>
              <w:pStyle w:val="Tabelleneintrag"/>
              <w:snapToGrid w:val="0"/>
            </w:pPr>
            <w:r w:rsidRPr="00A072F1">
              <w:t>(Allgemeine Beschreibung)</w:t>
            </w:r>
          </w:p>
        </w:tc>
        <w:tc>
          <w:tcPr>
            <w:tcW w:w="8090" w:type="dxa"/>
            <w:tcBorders>
              <w:top w:val="single" w:sz="6" w:space="0" w:color="000000" w:themeColor="text1"/>
              <w:left w:val="single" w:sz="6" w:space="0" w:color="000000" w:themeColor="text1"/>
              <w:bottom w:val="single" w:sz="6" w:space="0" w:color="000000" w:themeColor="text1"/>
              <w:right w:val="single" w:sz="2" w:space="0" w:color="000000" w:themeColor="text1"/>
            </w:tcBorders>
          </w:tcPr>
          <w:p w14:paraId="683631FC" w14:textId="54EFFB76" w:rsidR="0016494F" w:rsidRPr="00A072F1" w:rsidRDefault="003C63F7" w:rsidP="00F2567E">
            <w:pPr>
              <w:pStyle w:val="berschrift2"/>
              <w:numPr>
                <w:ilvl w:val="0"/>
                <w:numId w:val="0"/>
              </w:numPr>
              <w:rPr>
                <w:rFonts w:cs="Arial"/>
                <w:color w:val="0070C0"/>
                <w:sz w:val="20"/>
              </w:rPr>
            </w:pPr>
            <w:r>
              <w:rPr>
                <w:rFonts w:cs="Arial"/>
                <w:color w:val="0070C0"/>
                <w:sz w:val="20"/>
              </w:rPr>
              <w:t xml:space="preserve">Nutzen: Das Programm ist ein Virus, aber kein wirklich bösartiger. Daher hat er keinen Nutzen, ausser wenn man den Computer nicht mag. In diesem Fall kann man mit dem Virus den Speicher mit Virus-Dateien füllen. </w:t>
            </w:r>
          </w:p>
          <w:p w14:paraId="022880F2" w14:textId="6B4AB10E" w:rsidR="0016494F" w:rsidRPr="00A072F1" w:rsidRDefault="00A47D35" w:rsidP="00F2567E">
            <w:pPr>
              <w:pStyle w:val="berschrift3"/>
              <w:numPr>
                <w:ilvl w:val="0"/>
                <w:numId w:val="0"/>
              </w:numPr>
              <w:rPr>
                <w:rFonts w:cs="Arial"/>
                <w:b/>
                <w:color w:val="0070C0"/>
                <w:sz w:val="20"/>
              </w:rPr>
            </w:pPr>
            <w:r>
              <w:rPr>
                <w:rFonts w:cs="Arial"/>
                <w:b/>
                <w:color w:val="0070C0"/>
                <w:sz w:val="20"/>
              </w:rPr>
              <w:t>Automation</w:t>
            </w:r>
            <w:r w:rsidR="0016494F" w:rsidRPr="00A072F1">
              <w:rPr>
                <w:rFonts w:cs="Arial"/>
                <w:b/>
                <w:color w:val="0070C0"/>
                <w:sz w:val="20"/>
              </w:rPr>
              <w:t>:</w:t>
            </w:r>
            <w:r w:rsidR="009220E5">
              <w:rPr>
                <w:rFonts w:cs="Arial"/>
                <w:b/>
                <w:color w:val="0070C0"/>
                <w:sz w:val="20"/>
              </w:rPr>
              <w:t xml:space="preserve"> </w:t>
            </w:r>
          </w:p>
          <w:p w14:paraId="5BDECDEE" w14:textId="14598E82" w:rsidR="0016494F" w:rsidRPr="007272DC" w:rsidRDefault="003C63F7" w:rsidP="00A47D35">
            <w:pPr>
              <w:pStyle w:val="Listenabsatz"/>
              <w:rPr>
                <w:rFonts w:ascii="Arial" w:hAnsi="Arial" w:cs="Arial"/>
                <w:color w:val="0070C0"/>
                <w:sz w:val="20"/>
              </w:rPr>
            </w:pPr>
            <w:r>
              <w:rPr>
                <w:rFonts w:ascii="Arial" w:hAnsi="Arial" w:cs="Arial"/>
                <w:color w:val="0070C0"/>
                <w:sz w:val="20"/>
              </w:rPr>
              <w:t>Das Programm lädt eine Kopie der neuesten Version von sich selbst von einem Server herunter, speichert sie, und startet dann diese. Dafür ist keine Benutzereingabe nötig.</w:t>
            </w:r>
          </w:p>
          <w:p w14:paraId="0D8EF8A8" w14:textId="2F8E0BBE" w:rsidR="0016494F" w:rsidRPr="00A072F1" w:rsidRDefault="00A47D35" w:rsidP="00F2567E">
            <w:pPr>
              <w:rPr>
                <w:rFonts w:cs="Arial"/>
                <w:b/>
                <w:color w:val="0070C0"/>
                <w:sz w:val="20"/>
              </w:rPr>
            </w:pPr>
            <w:r>
              <w:rPr>
                <w:rFonts w:cs="Arial"/>
                <w:b/>
                <w:color w:val="0070C0"/>
                <w:sz w:val="20"/>
              </w:rPr>
              <w:t>Details</w:t>
            </w:r>
            <w:r w:rsidR="0016494F" w:rsidRPr="00A072F1">
              <w:rPr>
                <w:rFonts w:cs="Arial"/>
                <w:b/>
                <w:color w:val="0070C0"/>
                <w:sz w:val="20"/>
              </w:rPr>
              <w:t>:</w:t>
            </w:r>
          </w:p>
          <w:p w14:paraId="40E60CAA" w14:textId="44E667B4" w:rsidR="0016494F" w:rsidRPr="007272DC" w:rsidRDefault="00872449" w:rsidP="00F2567E">
            <w:pPr>
              <w:pStyle w:val="Listenabsatz"/>
              <w:numPr>
                <w:ilvl w:val="0"/>
                <w:numId w:val="26"/>
              </w:numPr>
              <w:spacing w:before="120" w:after="120"/>
              <w:rPr>
                <w:rFonts w:ascii="Arial" w:hAnsi="Arial" w:cs="Arial"/>
                <w:color w:val="0070C0"/>
                <w:sz w:val="20"/>
              </w:rPr>
            </w:pPr>
            <w:r>
              <w:rPr>
                <w:rFonts w:ascii="Arial" w:hAnsi="Arial" w:cs="Arial"/>
                <w:color w:val="0070C0"/>
                <w:sz w:val="20"/>
              </w:rPr>
              <w:t>Konfiguration:</w:t>
            </w:r>
            <w:r w:rsidR="003C63F7">
              <w:rPr>
                <w:rFonts w:ascii="Arial" w:hAnsi="Arial" w:cs="Arial"/>
                <w:color w:val="0070C0"/>
                <w:sz w:val="20"/>
              </w:rPr>
              <w:t xml:space="preserve"> Automatisch. (Durch die Version auf dem Server.) </w:t>
            </w:r>
          </w:p>
          <w:p w14:paraId="5480A21C" w14:textId="1A199AB5" w:rsidR="0016494F" w:rsidRDefault="00A45DC7" w:rsidP="00F2567E">
            <w:pPr>
              <w:pStyle w:val="Listenabsatz"/>
              <w:numPr>
                <w:ilvl w:val="0"/>
                <w:numId w:val="26"/>
              </w:numPr>
              <w:spacing w:before="120" w:after="120"/>
              <w:rPr>
                <w:rFonts w:ascii="Arial" w:hAnsi="Arial" w:cs="Arial"/>
                <w:color w:val="0070C0"/>
                <w:sz w:val="20"/>
              </w:rPr>
            </w:pPr>
            <w:r>
              <w:rPr>
                <w:rFonts w:ascii="Arial" w:hAnsi="Arial" w:cs="Arial"/>
                <w:color w:val="0070C0"/>
                <w:sz w:val="20"/>
              </w:rPr>
              <w:t>Integration:</w:t>
            </w:r>
            <w:r w:rsidR="003C63F7">
              <w:rPr>
                <w:rFonts w:ascii="Arial" w:hAnsi="Arial" w:cs="Arial"/>
                <w:color w:val="0070C0"/>
                <w:sz w:val="20"/>
              </w:rPr>
              <w:t xml:space="preserve"> Virus. (Keine Benutzerinteraktion erforderlich.) </w:t>
            </w:r>
          </w:p>
          <w:p w14:paraId="329E0B8B" w14:textId="6D1F921E" w:rsidR="00A45DC7" w:rsidRDefault="00A45DC7" w:rsidP="00F2567E">
            <w:pPr>
              <w:pStyle w:val="Listenabsatz"/>
              <w:numPr>
                <w:ilvl w:val="0"/>
                <w:numId w:val="26"/>
              </w:numPr>
              <w:spacing w:before="120" w:after="120"/>
              <w:rPr>
                <w:rFonts w:ascii="Arial" w:hAnsi="Arial" w:cs="Arial"/>
                <w:color w:val="0070C0"/>
                <w:sz w:val="20"/>
              </w:rPr>
            </w:pPr>
            <w:r>
              <w:rPr>
                <w:rFonts w:ascii="Arial" w:hAnsi="Arial" w:cs="Arial"/>
                <w:color w:val="0070C0"/>
                <w:sz w:val="20"/>
              </w:rPr>
              <w:t>Admin</w:t>
            </w:r>
            <w:r w:rsidR="009220E5">
              <w:rPr>
                <w:rFonts w:ascii="Arial" w:hAnsi="Arial" w:cs="Arial"/>
                <w:color w:val="0070C0"/>
                <w:sz w:val="20"/>
              </w:rPr>
              <w:t>istration:</w:t>
            </w:r>
            <w:r w:rsidR="003C63F7">
              <w:rPr>
                <w:rFonts w:ascii="Arial" w:hAnsi="Arial" w:cs="Arial"/>
                <w:color w:val="0070C0"/>
                <w:sz w:val="20"/>
              </w:rPr>
              <w:t xml:space="preserve"> Durch die Version auf dem Server.</w:t>
            </w:r>
          </w:p>
          <w:p w14:paraId="66102ED1" w14:textId="0B46DB94" w:rsidR="00872449" w:rsidRDefault="00872449" w:rsidP="00F2567E">
            <w:pPr>
              <w:pStyle w:val="Listenabsatz"/>
              <w:numPr>
                <w:ilvl w:val="0"/>
                <w:numId w:val="26"/>
              </w:numPr>
              <w:spacing w:before="120" w:after="120"/>
              <w:rPr>
                <w:rFonts w:ascii="Arial" w:hAnsi="Arial" w:cs="Arial"/>
                <w:color w:val="0070C0"/>
                <w:sz w:val="20"/>
              </w:rPr>
            </w:pPr>
            <w:r>
              <w:rPr>
                <w:rFonts w:ascii="Arial" w:hAnsi="Arial" w:cs="Arial"/>
                <w:color w:val="0070C0"/>
                <w:sz w:val="20"/>
              </w:rPr>
              <w:t>Sicherheitsaspekte</w:t>
            </w:r>
            <w:r w:rsidR="009220E5">
              <w:rPr>
                <w:rFonts w:ascii="Arial" w:hAnsi="Arial" w:cs="Arial"/>
                <w:color w:val="0070C0"/>
                <w:sz w:val="20"/>
              </w:rPr>
              <w:t>:</w:t>
            </w:r>
            <w:r w:rsidR="003C63F7">
              <w:rPr>
                <w:rFonts w:ascii="Arial" w:hAnsi="Arial" w:cs="Arial"/>
                <w:color w:val="0070C0"/>
                <w:sz w:val="20"/>
              </w:rPr>
              <w:t xml:space="preserve"> Unsicher.</w:t>
            </w:r>
          </w:p>
          <w:p w14:paraId="0C055C17" w14:textId="1D23BA8D" w:rsidR="00963240" w:rsidRDefault="00963240" w:rsidP="00963240">
            <w:pPr>
              <w:spacing w:before="120" w:after="120"/>
              <w:rPr>
                <w:rFonts w:cs="Arial"/>
                <w:color w:val="0070C0"/>
                <w:sz w:val="20"/>
              </w:rPr>
            </w:pPr>
          </w:p>
          <w:p w14:paraId="0EE75861" w14:textId="42000365" w:rsidR="00963240" w:rsidRPr="00963240" w:rsidRDefault="00963240" w:rsidP="00963240">
            <w:pPr>
              <w:spacing w:before="120" w:after="120"/>
              <w:rPr>
                <w:rFonts w:cs="Arial"/>
                <w:color w:val="0070C0"/>
                <w:sz w:val="20"/>
              </w:rPr>
            </w:pPr>
            <w:r w:rsidRPr="00963240">
              <w:rPr>
                <w:rFonts w:cs="Arial"/>
                <w:b/>
                <w:color w:val="0070C0"/>
                <w:sz w:val="20"/>
              </w:rPr>
              <w:t>Skizze</w:t>
            </w:r>
            <w:r>
              <w:rPr>
                <w:rFonts w:cs="Arial"/>
                <w:color w:val="0070C0"/>
                <w:sz w:val="20"/>
              </w:rPr>
              <w:t>:</w:t>
            </w:r>
          </w:p>
          <w:p w14:paraId="022DB0F1" w14:textId="6E4940C6" w:rsidR="00F2567E" w:rsidRDefault="00963240" w:rsidP="00F2567E">
            <w:pPr>
              <w:rPr>
                <w:rFonts w:cs="Arial"/>
                <w:color w:val="0070C0"/>
                <w:sz w:val="20"/>
              </w:rPr>
            </w:pPr>
            <w:r>
              <w:rPr>
                <w:noProof/>
              </w:rPr>
              <w:drawing>
                <wp:inline distT="0" distB="0" distL="0" distR="0" wp14:anchorId="6B79A1D5" wp14:editId="72D99F68">
                  <wp:extent cx="3086100" cy="2609797"/>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3086100" cy="2609797"/>
                          </a:xfrm>
                          <a:prstGeom prst="rect">
                            <a:avLst/>
                          </a:prstGeom>
                        </pic:spPr>
                      </pic:pic>
                    </a:graphicData>
                  </a:graphic>
                </wp:inline>
              </w:drawing>
            </w:r>
          </w:p>
          <w:p w14:paraId="5F6CD69C" w14:textId="77777777" w:rsidR="0006588A" w:rsidRPr="007272DC" w:rsidRDefault="0006588A" w:rsidP="00F2567E">
            <w:pPr>
              <w:rPr>
                <w:rFonts w:cs="Arial"/>
                <w:b/>
                <w:color w:val="0070C0"/>
                <w:sz w:val="20"/>
              </w:rPr>
            </w:pPr>
          </w:p>
          <w:p w14:paraId="20A7A36A" w14:textId="0180014F" w:rsidR="00F2567E" w:rsidRDefault="00FB767A" w:rsidP="00F2567E">
            <w:pPr>
              <w:rPr>
                <w:rFonts w:cs="Arial"/>
                <w:b/>
                <w:color w:val="0070C0"/>
                <w:sz w:val="20"/>
              </w:rPr>
            </w:pPr>
            <w:r>
              <w:rPr>
                <w:rFonts w:cs="Arial"/>
                <w:b/>
                <w:color w:val="0070C0"/>
                <w:sz w:val="20"/>
              </w:rPr>
              <w:t xml:space="preserve">Erkenntnisse aus der </w:t>
            </w:r>
            <w:r w:rsidR="00F352EA">
              <w:rPr>
                <w:rFonts w:cs="Arial"/>
                <w:b/>
                <w:color w:val="0070C0"/>
                <w:sz w:val="20"/>
              </w:rPr>
              <w:t>Machbarkeit</w:t>
            </w:r>
            <w:r w:rsidR="005C4340">
              <w:rPr>
                <w:rFonts w:cs="Arial"/>
                <w:b/>
                <w:color w:val="0070C0"/>
                <w:sz w:val="20"/>
              </w:rPr>
              <w:t>sabklärung</w:t>
            </w:r>
            <w:r w:rsidR="0016494F" w:rsidRPr="00A072F1">
              <w:rPr>
                <w:rFonts w:cs="Arial"/>
                <w:b/>
                <w:color w:val="0070C0"/>
                <w:sz w:val="20"/>
              </w:rPr>
              <w:t>:</w:t>
            </w:r>
          </w:p>
          <w:p w14:paraId="1B52CD18" w14:textId="6E213776" w:rsidR="0016494F" w:rsidRPr="00A542EC" w:rsidRDefault="003C63F7" w:rsidP="00A47D35">
            <w:pPr>
              <w:ind w:left="802"/>
              <w:rPr>
                <w:rFonts w:cs="Arial"/>
                <w:color w:val="0070C0"/>
                <w:sz w:val="20"/>
              </w:rPr>
            </w:pPr>
            <w:r>
              <w:rPr>
                <w:rFonts w:cs="Arial"/>
                <w:color w:val="0070C0"/>
                <w:sz w:val="20"/>
              </w:rPr>
              <w:t>Im Prinzip funktioniert es wie diese Bash-Skripte, die sich selbst zweimal aufrufen und den Computer dadurch zum Absturz bringen.</w:t>
            </w:r>
          </w:p>
        </w:tc>
      </w:tr>
      <w:tr w:rsidR="0016494F" w14:paraId="3BA60A33" w14:textId="77777777" w:rsidTr="5DE81CF5">
        <w:trPr>
          <w:trHeight w:val="3119"/>
        </w:trPr>
        <w:tc>
          <w:tcPr>
            <w:tcW w:w="1399" w:type="dxa"/>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E0E0E0"/>
          </w:tcPr>
          <w:p w14:paraId="6489D67D" w14:textId="77777777" w:rsidR="0016494F" w:rsidRDefault="0016494F" w:rsidP="00550B20">
            <w:pPr>
              <w:pStyle w:val="Tabelleneintrag"/>
              <w:snapToGrid w:val="0"/>
              <w:rPr>
                <w:b/>
              </w:rPr>
            </w:pPr>
            <w:r>
              <w:rPr>
                <w:b/>
              </w:rPr>
              <w:lastRenderedPageBreak/>
              <w:t>MUSS</w:t>
            </w:r>
          </w:p>
          <w:p w14:paraId="16F66263" w14:textId="77777777" w:rsidR="0016494F" w:rsidRDefault="0016494F" w:rsidP="00550B20">
            <w:pPr>
              <w:pStyle w:val="Tabelleneintrag"/>
              <w:snapToGrid w:val="0"/>
              <w:rPr>
                <w:b/>
              </w:rPr>
            </w:pPr>
            <w:r>
              <w:rPr>
                <w:b/>
              </w:rPr>
              <w:t>Kriterien:</w:t>
            </w:r>
          </w:p>
          <w:p w14:paraId="052935CD" w14:textId="77777777" w:rsidR="0016494F" w:rsidRPr="00A072F1" w:rsidRDefault="0016494F" w:rsidP="00550B20">
            <w:pPr>
              <w:pStyle w:val="Tabelleneintrag"/>
              <w:snapToGrid w:val="0"/>
            </w:pPr>
            <w:r w:rsidRPr="00A072F1">
              <w:t xml:space="preserve">(Konkrete </w:t>
            </w:r>
            <w:r>
              <w:t>Features, die umzusetzen sind)</w:t>
            </w:r>
          </w:p>
        </w:tc>
        <w:tc>
          <w:tcPr>
            <w:tcW w:w="8090" w:type="dxa"/>
            <w:tcBorders>
              <w:top w:val="single" w:sz="6" w:space="0" w:color="000000" w:themeColor="text1"/>
              <w:left w:val="single" w:sz="6" w:space="0" w:color="000000" w:themeColor="text1"/>
              <w:bottom w:val="single" w:sz="2" w:space="0" w:color="000000" w:themeColor="text1"/>
              <w:right w:val="single" w:sz="2" w:space="0" w:color="000000" w:themeColor="text1"/>
            </w:tcBorders>
          </w:tcPr>
          <w:p w14:paraId="1901B80A" w14:textId="18C2F5A5" w:rsidR="0016494F" w:rsidRPr="00400556" w:rsidRDefault="00A47D35" w:rsidP="00550B20">
            <w:pPr>
              <w:rPr>
                <w:rFonts w:cs="Arial"/>
                <w:b/>
                <w:color w:val="0070C0"/>
                <w:sz w:val="20"/>
              </w:rPr>
            </w:pPr>
            <w:r w:rsidRPr="00400556">
              <w:rPr>
                <w:rFonts w:cs="Arial"/>
                <w:b/>
                <w:color w:val="0070C0"/>
                <w:sz w:val="20"/>
              </w:rPr>
              <w:t>Folgende Features sollen implementiert werden</w:t>
            </w:r>
            <w:r w:rsidR="00BA7F29">
              <w:rPr>
                <w:rFonts w:cs="Arial"/>
                <w:b/>
                <w:color w:val="0070C0"/>
                <w:sz w:val="20"/>
              </w:rPr>
              <w:t xml:space="preserve">, um </w:t>
            </w:r>
            <w:r w:rsidR="00F319A1">
              <w:rPr>
                <w:rFonts w:cs="Arial"/>
                <w:b/>
                <w:color w:val="0070C0"/>
                <w:sz w:val="20"/>
              </w:rPr>
              <w:t>einen</w:t>
            </w:r>
            <w:r w:rsidR="00BA7F29">
              <w:rPr>
                <w:rFonts w:cs="Arial"/>
                <w:b/>
                <w:color w:val="0070C0"/>
                <w:sz w:val="20"/>
              </w:rPr>
              <w:t xml:space="preserve"> </w:t>
            </w:r>
            <w:r w:rsidR="00F319A1">
              <w:rPr>
                <w:rFonts w:cs="Arial"/>
                <w:b/>
                <w:color w:val="0070C0"/>
                <w:sz w:val="20"/>
              </w:rPr>
              <w:t>produktiven Ablauf sicherzustellen</w:t>
            </w:r>
            <w:r w:rsidR="0016494F" w:rsidRPr="00400556">
              <w:rPr>
                <w:rFonts w:cs="Arial"/>
                <w:b/>
                <w:color w:val="0070C0"/>
                <w:sz w:val="20"/>
              </w:rPr>
              <w:t>:</w:t>
            </w:r>
          </w:p>
          <w:p w14:paraId="551B2498" w14:textId="2F8F3F1A" w:rsidR="00A47D35" w:rsidRDefault="003C63F7" w:rsidP="00A542EC">
            <w:pPr>
              <w:numPr>
                <w:ilvl w:val="0"/>
                <w:numId w:val="22"/>
              </w:numPr>
              <w:spacing w:before="120" w:after="120"/>
              <w:rPr>
                <w:rFonts w:cs="Arial"/>
                <w:color w:val="0070C0"/>
                <w:sz w:val="20"/>
              </w:rPr>
            </w:pPr>
            <w:r>
              <w:rPr>
                <w:rFonts w:cs="Arial"/>
                <w:color w:val="0070C0"/>
                <w:sz w:val="20"/>
              </w:rPr>
              <w:t xml:space="preserve">Herunterladen der neuesten Version des Virus </w:t>
            </w:r>
            <w:r w:rsidR="00963240">
              <w:rPr>
                <w:rFonts w:cs="Arial"/>
                <w:color w:val="0070C0"/>
                <w:sz w:val="20"/>
              </w:rPr>
              <w:t xml:space="preserve">(FTP) </w:t>
            </w:r>
          </w:p>
          <w:p w14:paraId="7811DA65" w14:textId="3CD4205E" w:rsidR="00A47D35" w:rsidRDefault="003C63F7" w:rsidP="00A542EC">
            <w:pPr>
              <w:numPr>
                <w:ilvl w:val="0"/>
                <w:numId w:val="22"/>
              </w:numPr>
              <w:spacing w:before="120" w:after="120"/>
              <w:rPr>
                <w:rFonts w:cs="Arial"/>
                <w:color w:val="0070C0"/>
                <w:sz w:val="20"/>
              </w:rPr>
            </w:pPr>
            <w:r>
              <w:rPr>
                <w:rFonts w:cs="Arial"/>
                <w:color w:val="0070C0"/>
                <w:sz w:val="20"/>
              </w:rPr>
              <w:t xml:space="preserve">Speichern der neuesten Version auf dem Filesystem </w:t>
            </w:r>
          </w:p>
          <w:p w14:paraId="30EA9B27" w14:textId="4FA66732" w:rsidR="003C63F7" w:rsidRDefault="003C63F7" w:rsidP="00A542EC">
            <w:pPr>
              <w:numPr>
                <w:ilvl w:val="0"/>
                <w:numId w:val="22"/>
              </w:numPr>
              <w:spacing w:before="120" w:after="120"/>
              <w:rPr>
                <w:rFonts w:cs="Arial"/>
                <w:color w:val="0070C0"/>
                <w:sz w:val="20"/>
              </w:rPr>
            </w:pPr>
            <w:r>
              <w:rPr>
                <w:rFonts w:cs="Arial"/>
                <w:color w:val="0070C0"/>
                <w:sz w:val="20"/>
              </w:rPr>
              <w:t xml:space="preserve">Wartezeit (erlaubt dem Benutzer/Opfer/Entwickler, den Virus zu stoppen, ohne dass sofort der ganze Computer unbrauchbar wird) </w:t>
            </w:r>
          </w:p>
          <w:p w14:paraId="3DD1D297" w14:textId="7C54BE9E" w:rsidR="003C63F7" w:rsidRDefault="003C63F7" w:rsidP="00A542EC">
            <w:pPr>
              <w:numPr>
                <w:ilvl w:val="0"/>
                <w:numId w:val="22"/>
              </w:numPr>
              <w:spacing w:before="120" w:after="120"/>
              <w:rPr>
                <w:rFonts w:cs="Arial"/>
                <w:color w:val="0070C0"/>
                <w:sz w:val="20"/>
              </w:rPr>
            </w:pPr>
            <w:r>
              <w:rPr>
                <w:rFonts w:cs="Arial"/>
                <w:color w:val="0070C0"/>
                <w:sz w:val="20"/>
              </w:rPr>
              <w:t>Die neue Version des Virus starten</w:t>
            </w:r>
          </w:p>
          <w:p w14:paraId="47088AFD" w14:textId="2DC8DAF6" w:rsidR="003C63F7" w:rsidRDefault="003C63F7" w:rsidP="003C63F7">
            <w:pPr>
              <w:spacing w:before="120" w:after="120"/>
              <w:rPr>
                <w:rFonts w:cs="Arial"/>
                <w:color w:val="0070C0"/>
                <w:sz w:val="20"/>
              </w:rPr>
            </w:pPr>
          </w:p>
          <w:p w14:paraId="230CC31E" w14:textId="77777777" w:rsidR="0016494F" w:rsidRDefault="0016494F" w:rsidP="00550B20">
            <w:pPr>
              <w:spacing w:before="120" w:after="120"/>
              <w:ind w:left="737"/>
            </w:pPr>
          </w:p>
        </w:tc>
      </w:tr>
      <w:tr w:rsidR="0016494F" w14:paraId="3FF299F2" w14:textId="77777777" w:rsidTr="5DE81CF5">
        <w:tblPrEx>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Ex>
        <w:trPr>
          <w:trHeight w:val="3685"/>
        </w:trPr>
        <w:tc>
          <w:tcPr>
            <w:tcW w:w="139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0E0E0"/>
          </w:tcPr>
          <w:p w14:paraId="50B84969" w14:textId="77777777" w:rsidR="0016494F" w:rsidRDefault="0016494F" w:rsidP="00550B20">
            <w:pPr>
              <w:pStyle w:val="Tabelleneintrag"/>
              <w:snapToGrid w:val="0"/>
              <w:rPr>
                <w:b/>
              </w:rPr>
            </w:pPr>
            <w:r>
              <w:rPr>
                <w:b/>
              </w:rPr>
              <w:t>KANN</w:t>
            </w:r>
          </w:p>
          <w:p w14:paraId="48E51451" w14:textId="77777777" w:rsidR="0016494F" w:rsidRDefault="0016494F" w:rsidP="00550B20">
            <w:pPr>
              <w:pStyle w:val="Tabelleneintrag"/>
              <w:snapToGrid w:val="0"/>
              <w:rPr>
                <w:b/>
              </w:rPr>
            </w:pPr>
            <w:r>
              <w:rPr>
                <w:b/>
              </w:rPr>
              <w:t>Kriterien:</w:t>
            </w:r>
          </w:p>
          <w:p w14:paraId="17493E32" w14:textId="77777777" w:rsidR="0016494F" w:rsidRDefault="0016494F" w:rsidP="00550B20">
            <w:pPr>
              <w:pStyle w:val="Tabelleneintrag"/>
              <w:snapToGrid w:val="0"/>
            </w:pPr>
            <w:r w:rsidRPr="00A072F1">
              <w:t xml:space="preserve">(Konkrete </w:t>
            </w:r>
            <w:r>
              <w:t>Features, die optional sind)</w:t>
            </w:r>
          </w:p>
        </w:tc>
        <w:tc>
          <w:tcPr>
            <w:tcW w:w="809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8E89A7C" w14:textId="3B608C37" w:rsidR="00400556" w:rsidRPr="00400556" w:rsidRDefault="00400556" w:rsidP="00400556">
            <w:pPr>
              <w:rPr>
                <w:rFonts w:cs="Arial"/>
                <w:b/>
                <w:color w:val="0070C0"/>
                <w:sz w:val="20"/>
              </w:rPr>
            </w:pPr>
            <w:r w:rsidRPr="00400556">
              <w:rPr>
                <w:rFonts w:cs="Arial"/>
                <w:b/>
                <w:color w:val="0070C0"/>
                <w:sz w:val="20"/>
              </w:rPr>
              <w:t xml:space="preserve">Folgende Features </w:t>
            </w:r>
            <w:r>
              <w:rPr>
                <w:rFonts w:cs="Arial"/>
                <w:b/>
                <w:color w:val="0070C0"/>
                <w:sz w:val="20"/>
              </w:rPr>
              <w:t>können zusätzlich</w:t>
            </w:r>
            <w:r w:rsidRPr="00400556">
              <w:rPr>
                <w:rFonts w:cs="Arial"/>
                <w:b/>
                <w:color w:val="0070C0"/>
                <w:sz w:val="20"/>
              </w:rPr>
              <w:t xml:space="preserve"> implementiert werden:</w:t>
            </w:r>
            <w:r w:rsidR="007B2FCB">
              <w:rPr>
                <w:rFonts w:cs="Arial"/>
                <w:b/>
                <w:color w:val="0070C0"/>
                <w:sz w:val="20"/>
              </w:rPr>
              <w:t xml:space="preserve"> (</w:t>
            </w:r>
            <w:r w:rsidR="003A3100">
              <w:rPr>
                <w:rFonts w:cs="Arial"/>
                <w:b/>
                <w:color w:val="0070C0"/>
                <w:sz w:val="20"/>
              </w:rPr>
              <w:t xml:space="preserve">Varianten, </w:t>
            </w:r>
            <w:r w:rsidR="007B2FCB">
              <w:rPr>
                <w:rFonts w:cs="Arial"/>
                <w:b/>
                <w:color w:val="0070C0"/>
                <w:sz w:val="20"/>
              </w:rPr>
              <w:t>Kreativität)</w:t>
            </w:r>
          </w:p>
          <w:p w14:paraId="6E7B65C1" w14:textId="74FCA2A6" w:rsidR="00400556" w:rsidRDefault="00963240" w:rsidP="00400556">
            <w:pPr>
              <w:numPr>
                <w:ilvl w:val="0"/>
                <w:numId w:val="22"/>
              </w:numPr>
              <w:spacing w:before="120" w:after="120"/>
              <w:rPr>
                <w:rFonts w:cs="Arial"/>
                <w:color w:val="0070C0"/>
                <w:sz w:val="20"/>
              </w:rPr>
            </w:pPr>
            <w:r>
              <w:rPr>
                <w:rFonts w:cs="Arial"/>
                <w:color w:val="0070C0"/>
                <w:sz w:val="20"/>
              </w:rPr>
              <w:t>Dem Benutzer etwas Nettes oder N</w:t>
            </w:r>
            <w:r w:rsidR="003C63F7">
              <w:rPr>
                <w:rFonts w:cs="Arial"/>
                <w:color w:val="0070C0"/>
                <w:sz w:val="20"/>
              </w:rPr>
              <w:t>ützliches sagen</w:t>
            </w:r>
            <w:r w:rsidR="00A75BF7">
              <w:rPr>
                <w:rFonts w:cs="Arial"/>
                <w:color w:val="0070C0"/>
                <w:sz w:val="20"/>
              </w:rPr>
              <w:t xml:space="preserve"> (</w:t>
            </w:r>
            <w:r w:rsidR="00A039CE">
              <w:rPr>
                <w:rFonts w:cs="Arial"/>
                <w:color w:val="0070C0"/>
                <w:sz w:val="20"/>
              </w:rPr>
              <w:t>erledigt</w:t>
            </w:r>
            <w:r w:rsidR="00A75BF7">
              <w:rPr>
                <w:rFonts w:cs="Arial"/>
                <w:color w:val="0070C0"/>
                <w:sz w:val="20"/>
              </w:rPr>
              <w:t>)</w:t>
            </w:r>
          </w:p>
          <w:p w14:paraId="0EFB8DBC" w14:textId="6E347984" w:rsidR="00400556" w:rsidRDefault="00963240" w:rsidP="00400556">
            <w:pPr>
              <w:numPr>
                <w:ilvl w:val="0"/>
                <w:numId w:val="22"/>
              </w:numPr>
              <w:spacing w:before="120" w:after="120"/>
              <w:rPr>
                <w:rFonts w:cs="Arial"/>
                <w:color w:val="0070C0"/>
                <w:sz w:val="20"/>
              </w:rPr>
            </w:pPr>
            <w:r>
              <w:rPr>
                <w:rFonts w:cs="Arial"/>
                <w:color w:val="0070C0"/>
                <w:sz w:val="20"/>
              </w:rPr>
              <w:t>Benutzer kann Wartezeit angeben</w:t>
            </w:r>
            <w:r w:rsidR="00A039CE">
              <w:rPr>
                <w:rFonts w:cs="Arial"/>
                <w:color w:val="0070C0"/>
                <w:sz w:val="20"/>
              </w:rPr>
              <w:t xml:space="preserve"> (abgelehnt</w:t>
            </w:r>
            <w:r w:rsidR="001063A9">
              <w:rPr>
                <w:rFonts w:cs="Arial"/>
                <w:color w:val="0070C0"/>
                <w:sz w:val="20"/>
              </w:rPr>
              <w:t>, da anfällig auf Benutzerfehler</w:t>
            </w:r>
            <w:r w:rsidR="00A039CE">
              <w:rPr>
                <w:rFonts w:cs="Arial"/>
                <w:color w:val="0070C0"/>
                <w:sz w:val="20"/>
              </w:rPr>
              <w:t>)</w:t>
            </w:r>
          </w:p>
          <w:p w14:paraId="63791912" w14:textId="71A1A8BF" w:rsidR="00400556" w:rsidRDefault="00963240" w:rsidP="00400556">
            <w:pPr>
              <w:numPr>
                <w:ilvl w:val="0"/>
                <w:numId w:val="22"/>
              </w:numPr>
              <w:spacing w:before="120" w:after="120"/>
              <w:rPr>
                <w:rFonts w:cs="Arial"/>
                <w:color w:val="0070C0"/>
                <w:sz w:val="20"/>
              </w:rPr>
            </w:pPr>
            <w:r>
              <w:rPr>
                <w:rFonts w:cs="Arial"/>
                <w:color w:val="0070C0"/>
                <w:sz w:val="20"/>
              </w:rPr>
              <w:t>Log des Angriffs erstellen</w:t>
            </w:r>
            <w:r w:rsidR="00A75BF7">
              <w:rPr>
                <w:rFonts w:cs="Arial"/>
                <w:color w:val="0070C0"/>
                <w:sz w:val="20"/>
              </w:rPr>
              <w:t xml:space="preserve"> (</w:t>
            </w:r>
            <w:r w:rsidR="00A039CE">
              <w:rPr>
                <w:rFonts w:cs="Arial"/>
                <w:color w:val="0070C0"/>
                <w:sz w:val="20"/>
              </w:rPr>
              <w:t>erledigt</w:t>
            </w:r>
            <w:r w:rsidR="00A75BF7">
              <w:rPr>
                <w:rFonts w:cs="Arial"/>
                <w:color w:val="0070C0"/>
                <w:sz w:val="20"/>
              </w:rPr>
              <w:t>)</w:t>
            </w:r>
          </w:p>
          <w:p w14:paraId="24A46929" w14:textId="7346DD4A" w:rsidR="00963240" w:rsidRDefault="00963240" w:rsidP="00400556">
            <w:pPr>
              <w:numPr>
                <w:ilvl w:val="0"/>
                <w:numId w:val="22"/>
              </w:numPr>
              <w:spacing w:before="120" w:after="120"/>
              <w:rPr>
                <w:rFonts w:cs="Arial"/>
                <w:color w:val="0070C0"/>
                <w:sz w:val="20"/>
              </w:rPr>
            </w:pPr>
            <w:r>
              <w:rPr>
                <w:rFonts w:cs="Arial"/>
                <w:color w:val="0070C0"/>
                <w:sz w:val="20"/>
              </w:rPr>
              <w:t>Logfiles zippen</w:t>
            </w:r>
            <w:r w:rsidR="001063A9">
              <w:rPr>
                <w:rFonts w:cs="Arial"/>
                <w:color w:val="0070C0"/>
                <w:sz w:val="20"/>
              </w:rPr>
              <w:t xml:space="preserve"> (abgelehnt, da </w:t>
            </w:r>
            <w:r w:rsidR="00020FAD">
              <w:rPr>
                <w:rFonts w:cs="Arial"/>
                <w:color w:val="0070C0"/>
                <w:sz w:val="20"/>
              </w:rPr>
              <w:t>Log ein TXT File ist, wo zippen nicht viel bringt</w:t>
            </w:r>
            <w:r w:rsidR="001063A9">
              <w:rPr>
                <w:rFonts w:cs="Arial"/>
                <w:color w:val="0070C0"/>
                <w:sz w:val="20"/>
              </w:rPr>
              <w:t>)</w:t>
            </w:r>
          </w:p>
          <w:p w14:paraId="3157DABB" w14:textId="01BC1381" w:rsidR="00963240" w:rsidRDefault="00963240" w:rsidP="00400556">
            <w:pPr>
              <w:numPr>
                <w:ilvl w:val="0"/>
                <w:numId w:val="22"/>
              </w:numPr>
              <w:spacing w:before="120" w:after="120"/>
              <w:rPr>
                <w:rFonts w:cs="Arial"/>
                <w:color w:val="0070C0"/>
                <w:sz w:val="20"/>
              </w:rPr>
            </w:pPr>
            <w:r>
              <w:rPr>
                <w:rFonts w:cs="Arial"/>
                <w:color w:val="0070C0"/>
                <w:sz w:val="20"/>
              </w:rPr>
              <w:t>Mail an Ersteller des Virus, dass ein Angriff erfolgt ist</w:t>
            </w:r>
            <w:r w:rsidR="00B35882">
              <w:rPr>
                <w:rFonts w:cs="Arial"/>
                <w:color w:val="0070C0"/>
                <w:sz w:val="20"/>
              </w:rPr>
              <w:t xml:space="preserve"> (abgelehnt, da dies zu viele Mails wären) </w:t>
            </w:r>
          </w:p>
          <w:p w14:paraId="5FECF48E" w14:textId="7022247F" w:rsidR="00963240" w:rsidRPr="00A542EC" w:rsidRDefault="00963240" w:rsidP="00400556">
            <w:pPr>
              <w:numPr>
                <w:ilvl w:val="0"/>
                <w:numId w:val="22"/>
              </w:numPr>
              <w:spacing w:before="120" w:after="120"/>
              <w:rPr>
                <w:rFonts w:cs="Arial"/>
                <w:color w:val="0070C0"/>
                <w:sz w:val="20"/>
              </w:rPr>
            </w:pPr>
            <w:r>
              <w:rPr>
                <w:rFonts w:cs="Arial"/>
                <w:color w:val="0070C0"/>
                <w:sz w:val="20"/>
              </w:rPr>
              <w:t>Logfiles oder Zips ans Mail anhängen</w:t>
            </w:r>
            <w:r w:rsidR="00B35882">
              <w:rPr>
                <w:rFonts w:cs="Arial"/>
                <w:color w:val="0070C0"/>
                <w:sz w:val="20"/>
              </w:rPr>
              <w:t xml:space="preserve"> (abgelehnt, da kein Mail)</w:t>
            </w:r>
          </w:p>
          <w:p w14:paraId="37227516" w14:textId="77777777" w:rsidR="0016494F" w:rsidRDefault="0016494F" w:rsidP="00550B20">
            <w:pPr>
              <w:pStyle w:val="Tabelleneintrag"/>
              <w:tabs>
                <w:tab w:val="left" w:pos="430"/>
                <w:tab w:val="left" w:pos="1077"/>
                <w:tab w:val="left" w:pos="1927"/>
                <w:tab w:val="left" w:pos="2920"/>
                <w:tab w:val="left" w:pos="4621"/>
                <w:tab w:val="left" w:pos="5675"/>
              </w:tabs>
              <w:snapToGrid w:val="0"/>
            </w:pPr>
          </w:p>
        </w:tc>
      </w:tr>
    </w:tbl>
    <w:p w14:paraId="00FBA367" w14:textId="77777777" w:rsidR="0016494F" w:rsidRDefault="0016494F">
      <w:pPr>
        <w:spacing w:before="0" w:after="0"/>
        <w:rPr>
          <w:b/>
          <w:sz w:val="28"/>
        </w:rPr>
      </w:pPr>
    </w:p>
    <w:p w14:paraId="37245EB5" w14:textId="4EFABC3A" w:rsidR="0016494F" w:rsidRDefault="00B4268A" w:rsidP="0016494F">
      <w:pPr>
        <w:pStyle w:val="berschrift2"/>
      </w:pPr>
      <w:r>
        <w:lastRenderedPageBreak/>
        <w:t>Planung Meilensteine</w:t>
      </w:r>
      <w:r w:rsidR="00B70BF5">
        <w:t xml:space="preserve"> (LB1 / LB2)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5084"/>
        <w:gridCol w:w="1607"/>
        <w:gridCol w:w="2085"/>
      </w:tblGrid>
      <w:tr w:rsidR="00A542EC" w:rsidRPr="008A5948" w14:paraId="2C0D2306" w14:textId="77777777" w:rsidTr="00A542EC">
        <w:trPr>
          <w:trHeight w:val="884"/>
        </w:trPr>
        <w:tc>
          <w:tcPr>
            <w:tcW w:w="546" w:type="dxa"/>
          </w:tcPr>
          <w:p w14:paraId="2F9E2FDD" w14:textId="5AF0B939" w:rsidR="0016494F" w:rsidRPr="008A5948" w:rsidRDefault="0016494F" w:rsidP="0016494F">
            <w:pPr>
              <w:pStyle w:val="berschrift2"/>
              <w:numPr>
                <w:ilvl w:val="0"/>
                <w:numId w:val="0"/>
              </w:numPr>
              <w:rPr>
                <w:i/>
                <w:sz w:val="22"/>
                <w:szCs w:val="22"/>
              </w:rPr>
            </w:pPr>
            <w:r>
              <w:rPr>
                <w:i/>
                <w:sz w:val="22"/>
                <w:szCs w:val="22"/>
              </w:rPr>
              <w:t>MS</w:t>
            </w:r>
          </w:p>
        </w:tc>
        <w:tc>
          <w:tcPr>
            <w:tcW w:w="5084" w:type="dxa"/>
          </w:tcPr>
          <w:p w14:paraId="629F0B0C" w14:textId="77777777" w:rsidR="0016494F" w:rsidRPr="008A5948" w:rsidRDefault="0016494F" w:rsidP="0016494F">
            <w:pPr>
              <w:pStyle w:val="berschrift2"/>
              <w:numPr>
                <w:ilvl w:val="0"/>
                <w:numId w:val="0"/>
              </w:numPr>
              <w:rPr>
                <w:i/>
                <w:sz w:val="22"/>
                <w:szCs w:val="22"/>
              </w:rPr>
            </w:pPr>
            <w:r w:rsidRPr="008A5948">
              <w:rPr>
                <w:i/>
                <w:sz w:val="22"/>
                <w:szCs w:val="22"/>
              </w:rPr>
              <w:t>Tätigkeit / Abgabe</w:t>
            </w:r>
          </w:p>
        </w:tc>
        <w:tc>
          <w:tcPr>
            <w:tcW w:w="1607" w:type="dxa"/>
            <w:tcBorders>
              <w:bottom w:val="single" w:sz="4" w:space="0" w:color="auto"/>
            </w:tcBorders>
          </w:tcPr>
          <w:p w14:paraId="0A77BC6E" w14:textId="50F84995" w:rsidR="0016494F" w:rsidRPr="008A5948" w:rsidRDefault="0016494F" w:rsidP="0016494F">
            <w:pPr>
              <w:pStyle w:val="berschrift2"/>
              <w:numPr>
                <w:ilvl w:val="0"/>
                <w:numId w:val="0"/>
              </w:numPr>
              <w:rPr>
                <w:i/>
                <w:sz w:val="22"/>
                <w:szCs w:val="22"/>
              </w:rPr>
            </w:pPr>
            <w:r>
              <w:rPr>
                <w:i/>
                <w:sz w:val="22"/>
                <w:szCs w:val="22"/>
              </w:rPr>
              <w:t>Soll-Datum</w:t>
            </w:r>
            <w:r w:rsidRPr="008A5948">
              <w:rPr>
                <w:i/>
                <w:sz w:val="22"/>
                <w:szCs w:val="22"/>
              </w:rPr>
              <w:t xml:space="preserve"> </w:t>
            </w:r>
          </w:p>
        </w:tc>
        <w:tc>
          <w:tcPr>
            <w:tcW w:w="2085" w:type="dxa"/>
            <w:tcBorders>
              <w:bottom w:val="single" w:sz="4" w:space="0" w:color="auto"/>
            </w:tcBorders>
          </w:tcPr>
          <w:p w14:paraId="2E847F1C" w14:textId="07CB4247" w:rsidR="0016494F" w:rsidRPr="008A5948" w:rsidRDefault="0016494F" w:rsidP="0016494F">
            <w:pPr>
              <w:pStyle w:val="berschrift2"/>
              <w:numPr>
                <w:ilvl w:val="0"/>
                <w:numId w:val="0"/>
              </w:numPr>
              <w:rPr>
                <w:i/>
                <w:sz w:val="22"/>
                <w:szCs w:val="22"/>
              </w:rPr>
            </w:pPr>
            <w:r>
              <w:rPr>
                <w:i/>
                <w:sz w:val="22"/>
                <w:szCs w:val="22"/>
              </w:rPr>
              <w:t>Ist-Datum</w:t>
            </w:r>
          </w:p>
        </w:tc>
      </w:tr>
      <w:tr w:rsidR="00A542EC" w:rsidRPr="008A5948" w14:paraId="3CFB3DA9" w14:textId="77777777" w:rsidTr="00A542EC">
        <w:trPr>
          <w:trHeight w:val="1556"/>
        </w:trPr>
        <w:tc>
          <w:tcPr>
            <w:tcW w:w="546" w:type="dxa"/>
          </w:tcPr>
          <w:p w14:paraId="0F056C75" w14:textId="77777777" w:rsidR="0016494F" w:rsidRPr="008A5948" w:rsidRDefault="0016494F" w:rsidP="0016494F">
            <w:pPr>
              <w:pStyle w:val="berschrift2"/>
              <w:numPr>
                <w:ilvl w:val="0"/>
                <w:numId w:val="0"/>
              </w:numPr>
              <w:rPr>
                <w:b w:val="0"/>
                <w:sz w:val="22"/>
                <w:szCs w:val="22"/>
              </w:rPr>
            </w:pPr>
            <w:r>
              <w:rPr>
                <w:b w:val="0"/>
                <w:sz w:val="22"/>
                <w:szCs w:val="22"/>
              </w:rPr>
              <w:t>A</w:t>
            </w:r>
          </w:p>
        </w:tc>
        <w:tc>
          <w:tcPr>
            <w:tcW w:w="5084" w:type="dxa"/>
          </w:tcPr>
          <w:p w14:paraId="2DAA8BA3"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 xml:space="preserve">Projektstart </w:t>
            </w:r>
          </w:p>
          <w:p w14:paraId="02BBCA41" w14:textId="042AC948" w:rsidR="00A542EC" w:rsidRPr="008A5948" w:rsidRDefault="00A542EC" w:rsidP="00A542EC">
            <w:pPr>
              <w:pStyle w:val="berschrift2"/>
              <w:numPr>
                <w:ilvl w:val="0"/>
                <w:numId w:val="24"/>
              </w:numPr>
              <w:spacing w:before="0" w:after="0"/>
              <w:ind w:left="397" w:hanging="284"/>
              <w:rPr>
                <w:b w:val="0"/>
                <w:sz w:val="22"/>
                <w:szCs w:val="22"/>
              </w:rPr>
            </w:pPr>
            <w:r w:rsidRPr="008A5948">
              <w:rPr>
                <w:b w:val="0"/>
                <w:sz w:val="22"/>
                <w:szCs w:val="22"/>
              </w:rPr>
              <w:t>Team</w:t>
            </w:r>
            <w:r w:rsidR="00316558">
              <w:rPr>
                <w:b w:val="0"/>
                <w:sz w:val="22"/>
                <w:szCs w:val="22"/>
              </w:rPr>
              <w:t xml:space="preserve"> B</w:t>
            </w:r>
            <w:r w:rsidRPr="008A5948">
              <w:rPr>
                <w:b w:val="0"/>
                <w:sz w:val="22"/>
                <w:szCs w:val="22"/>
              </w:rPr>
              <w:t>ildung</w:t>
            </w:r>
            <w:r w:rsidR="00366C6B">
              <w:rPr>
                <w:b w:val="0"/>
                <w:sz w:val="22"/>
                <w:szCs w:val="22"/>
              </w:rPr>
              <w:t xml:space="preserve">, </w:t>
            </w:r>
            <w:r w:rsidR="0062737A">
              <w:rPr>
                <w:b w:val="0"/>
                <w:sz w:val="22"/>
                <w:szCs w:val="22"/>
              </w:rPr>
              <w:t>Kollaboration</w:t>
            </w:r>
            <w:r w:rsidR="00990073">
              <w:rPr>
                <w:b w:val="0"/>
                <w:sz w:val="22"/>
                <w:szCs w:val="22"/>
              </w:rPr>
              <w:t>splattform, GitHub</w:t>
            </w:r>
            <w:r w:rsidR="000016ED">
              <w:rPr>
                <w:b w:val="0"/>
                <w:sz w:val="22"/>
                <w:szCs w:val="22"/>
              </w:rPr>
              <w:t xml:space="preserve"> </w:t>
            </w:r>
            <w:r w:rsidR="00ED6DB3">
              <w:rPr>
                <w:b w:val="0"/>
                <w:sz w:val="22"/>
                <w:szCs w:val="22"/>
              </w:rPr>
              <w:t>Repos *</w:t>
            </w:r>
            <w:r w:rsidR="000016ED">
              <w:rPr>
                <w:b w:val="0"/>
                <w:sz w:val="22"/>
                <w:szCs w:val="22"/>
              </w:rPr>
              <w:t>, Lehrerzugang</w:t>
            </w:r>
          </w:p>
          <w:p w14:paraId="794AD183" w14:textId="5651FA59" w:rsidR="00A542EC" w:rsidRPr="008A5948" w:rsidRDefault="00A542EC" w:rsidP="00A542EC">
            <w:pPr>
              <w:pStyle w:val="berschrift2"/>
              <w:numPr>
                <w:ilvl w:val="0"/>
                <w:numId w:val="24"/>
              </w:numPr>
              <w:spacing w:before="0" w:after="0"/>
              <w:ind w:left="397" w:hanging="284"/>
              <w:rPr>
                <w:sz w:val="22"/>
                <w:szCs w:val="22"/>
              </w:rPr>
            </w:pPr>
            <w:r w:rsidRPr="008A5948">
              <w:rPr>
                <w:sz w:val="22"/>
                <w:szCs w:val="22"/>
              </w:rPr>
              <w:t xml:space="preserve">Wahl / Ausarbeitung der </w:t>
            </w:r>
            <w:r>
              <w:rPr>
                <w:sz w:val="22"/>
                <w:szCs w:val="22"/>
              </w:rPr>
              <w:t>Anforderungsdefinition</w:t>
            </w:r>
          </w:p>
          <w:p w14:paraId="4B36DDC0" w14:textId="46548DBF" w:rsidR="0016494F" w:rsidRPr="008A5948" w:rsidRDefault="00A542EC" w:rsidP="00A542EC">
            <w:pPr>
              <w:spacing w:before="0" w:after="0"/>
              <w:ind w:left="113"/>
              <w:rPr>
                <w:lang w:eastAsia="de-DE"/>
              </w:rPr>
            </w:pPr>
            <w:r w:rsidRPr="008A5948">
              <w:rPr>
                <w:sz w:val="22"/>
                <w:szCs w:val="22"/>
              </w:rPr>
              <w:t xml:space="preserve">Abnahme </w:t>
            </w:r>
            <w:r>
              <w:rPr>
                <w:sz w:val="22"/>
                <w:szCs w:val="22"/>
              </w:rPr>
              <w:t>Anforderungsdefinition durch Lehrperson</w:t>
            </w:r>
          </w:p>
        </w:tc>
        <w:tc>
          <w:tcPr>
            <w:tcW w:w="1607" w:type="dxa"/>
            <w:shd w:val="clear" w:color="auto" w:fill="F2F2F2"/>
          </w:tcPr>
          <w:p w14:paraId="12E5F6D4" w14:textId="4D7175BE" w:rsidR="0016494F" w:rsidRPr="00B407BA" w:rsidRDefault="00963240" w:rsidP="0016494F">
            <w:pPr>
              <w:pStyle w:val="berschrift2"/>
              <w:numPr>
                <w:ilvl w:val="0"/>
                <w:numId w:val="0"/>
              </w:numPr>
              <w:rPr>
                <w:b w:val="0"/>
                <w:sz w:val="22"/>
                <w:szCs w:val="22"/>
              </w:rPr>
            </w:pPr>
            <w:r>
              <w:rPr>
                <w:b w:val="0"/>
                <w:sz w:val="22"/>
                <w:szCs w:val="22"/>
              </w:rPr>
              <w:t>21.05.2021</w:t>
            </w:r>
          </w:p>
        </w:tc>
        <w:tc>
          <w:tcPr>
            <w:tcW w:w="2085" w:type="dxa"/>
            <w:shd w:val="clear" w:color="auto" w:fill="F2F2F2"/>
          </w:tcPr>
          <w:p w14:paraId="1B3AE1F5" w14:textId="77777777" w:rsidR="0016494F" w:rsidRPr="00B407BA" w:rsidRDefault="0016494F" w:rsidP="0016494F">
            <w:pPr>
              <w:pStyle w:val="berschrift2"/>
              <w:numPr>
                <w:ilvl w:val="0"/>
                <w:numId w:val="0"/>
              </w:numPr>
              <w:rPr>
                <w:b w:val="0"/>
                <w:sz w:val="22"/>
                <w:szCs w:val="22"/>
              </w:rPr>
            </w:pPr>
          </w:p>
        </w:tc>
      </w:tr>
      <w:tr w:rsidR="00A542EC" w:rsidRPr="008A5948" w14:paraId="097AE826" w14:textId="77777777" w:rsidTr="00A542EC">
        <w:tc>
          <w:tcPr>
            <w:tcW w:w="546" w:type="dxa"/>
          </w:tcPr>
          <w:p w14:paraId="0D794514" w14:textId="77777777" w:rsidR="0016494F" w:rsidRPr="009E43C0" w:rsidRDefault="0016494F" w:rsidP="0016494F">
            <w:pPr>
              <w:pStyle w:val="berschrift2"/>
              <w:numPr>
                <w:ilvl w:val="0"/>
                <w:numId w:val="0"/>
              </w:numPr>
              <w:rPr>
                <w:bCs/>
                <w:sz w:val="22"/>
                <w:szCs w:val="22"/>
              </w:rPr>
            </w:pPr>
            <w:r w:rsidRPr="009E43C0">
              <w:rPr>
                <w:bCs/>
                <w:sz w:val="22"/>
                <w:szCs w:val="22"/>
              </w:rPr>
              <w:t>B</w:t>
            </w:r>
          </w:p>
        </w:tc>
        <w:tc>
          <w:tcPr>
            <w:tcW w:w="5084" w:type="dxa"/>
          </w:tcPr>
          <w:p w14:paraId="31F23DFB"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Teamaufgabe 1:</w:t>
            </w:r>
          </w:p>
          <w:p w14:paraId="5C8AD505" w14:textId="6FCD35F3" w:rsidR="0016494F" w:rsidRPr="008A5948" w:rsidRDefault="00A542EC" w:rsidP="006C1649">
            <w:pPr>
              <w:pStyle w:val="berschrift2"/>
              <w:numPr>
                <w:ilvl w:val="0"/>
                <w:numId w:val="27"/>
              </w:numPr>
              <w:spacing w:before="0" w:after="0"/>
              <w:ind w:left="443"/>
              <w:rPr>
                <w:b w:val="0"/>
                <w:sz w:val="22"/>
                <w:szCs w:val="22"/>
              </w:rPr>
            </w:pPr>
            <w:r w:rsidRPr="006C1649">
              <w:rPr>
                <w:sz w:val="22"/>
                <w:szCs w:val="22"/>
              </w:rPr>
              <w:t xml:space="preserve">Abgabe: Lösungsdesign </w:t>
            </w:r>
            <w:r w:rsidRPr="006C1649">
              <w:rPr>
                <w:sz w:val="22"/>
                <w:szCs w:val="22"/>
              </w:rPr>
              <w:br/>
            </w:r>
            <w:r w:rsidRPr="008A5948">
              <w:rPr>
                <w:b w:val="0"/>
                <w:sz w:val="22"/>
                <w:szCs w:val="22"/>
              </w:rPr>
              <w:t>(</w:t>
            </w:r>
            <w:r>
              <w:rPr>
                <w:b w:val="0"/>
                <w:sz w:val="22"/>
                <w:szCs w:val="22"/>
              </w:rPr>
              <w:t>Funktionsmodell / GUI / PAP / Storyboard</w:t>
            </w:r>
            <w:r w:rsidRPr="008A5948">
              <w:rPr>
                <w:b w:val="0"/>
                <w:sz w:val="22"/>
                <w:szCs w:val="22"/>
              </w:rPr>
              <w:t>)</w:t>
            </w:r>
          </w:p>
        </w:tc>
        <w:tc>
          <w:tcPr>
            <w:tcW w:w="1607" w:type="dxa"/>
            <w:shd w:val="clear" w:color="auto" w:fill="F2F2F2"/>
          </w:tcPr>
          <w:p w14:paraId="551B0C57" w14:textId="29F3C253" w:rsidR="0016494F" w:rsidRPr="00B407BA" w:rsidRDefault="00963240" w:rsidP="0016494F">
            <w:pPr>
              <w:pStyle w:val="berschrift2"/>
              <w:numPr>
                <w:ilvl w:val="0"/>
                <w:numId w:val="0"/>
              </w:numPr>
              <w:rPr>
                <w:b w:val="0"/>
                <w:sz w:val="22"/>
                <w:szCs w:val="22"/>
              </w:rPr>
            </w:pPr>
            <w:r>
              <w:rPr>
                <w:b w:val="0"/>
                <w:sz w:val="22"/>
                <w:szCs w:val="22"/>
              </w:rPr>
              <w:t>28.05.2021</w:t>
            </w:r>
          </w:p>
        </w:tc>
        <w:tc>
          <w:tcPr>
            <w:tcW w:w="2085" w:type="dxa"/>
            <w:shd w:val="clear" w:color="auto" w:fill="F2F2F2"/>
          </w:tcPr>
          <w:p w14:paraId="09B54092" w14:textId="77777777" w:rsidR="0016494F" w:rsidRPr="00B407BA" w:rsidRDefault="0016494F" w:rsidP="0016494F">
            <w:pPr>
              <w:pStyle w:val="berschrift2"/>
              <w:numPr>
                <w:ilvl w:val="0"/>
                <w:numId w:val="0"/>
              </w:numPr>
              <w:rPr>
                <w:b w:val="0"/>
                <w:sz w:val="22"/>
                <w:szCs w:val="22"/>
              </w:rPr>
            </w:pPr>
          </w:p>
        </w:tc>
      </w:tr>
      <w:tr w:rsidR="00A542EC" w:rsidRPr="008A5948" w14:paraId="1FE11EDD" w14:textId="77777777" w:rsidTr="00A542EC">
        <w:tc>
          <w:tcPr>
            <w:tcW w:w="546" w:type="dxa"/>
          </w:tcPr>
          <w:p w14:paraId="473BF27E" w14:textId="77777777" w:rsidR="00A542EC" w:rsidRPr="009E43C0" w:rsidRDefault="00A542EC" w:rsidP="0016494F">
            <w:pPr>
              <w:pStyle w:val="berschrift2"/>
              <w:numPr>
                <w:ilvl w:val="0"/>
                <w:numId w:val="0"/>
              </w:numPr>
              <w:rPr>
                <w:bCs/>
                <w:sz w:val="22"/>
                <w:szCs w:val="22"/>
              </w:rPr>
            </w:pPr>
            <w:r w:rsidRPr="009E43C0">
              <w:rPr>
                <w:bCs/>
                <w:sz w:val="22"/>
                <w:szCs w:val="22"/>
              </w:rPr>
              <w:t>C</w:t>
            </w:r>
          </w:p>
        </w:tc>
        <w:tc>
          <w:tcPr>
            <w:tcW w:w="5084" w:type="dxa"/>
          </w:tcPr>
          <w:p w14:paraId="0972A9D8" w14:textId="3C82BDE7" w:rsidR="00A542EC" w:rsidRPr="009D067C" w:rsidRDefault="00A542EC" w:rsidP="0097231F">
            <w:pPr>
              <w:pStyle w:val="berschrift2"/>
              <w:numPr>
                <w:ilvl w:val="0"/>
                <w:numId w:val="0"/>
              </w:numPr>
              <w:tabs>
                <w:tab w:val="left" w:pos="2895"/>
              </w:tabs>
              <w:spacing w:before="0" w:after="0"/>
              <w:rPr>
                <w:color w:val="7030A0"/>
                <w:sz w:val="22"/>
                <w:szCs w:val="22"/>
              </w:rPr>
            </w:pPr>
            <w:r w:rsidRPr="009D067C">
              <w:rPr>
                <w:color w:val="7030A0"/>
                <w:sz w:val="22"/>
                <w:szCs w:val="22"/>
              </w:rPr>
              <w:t xml:space="preserve">Einzelaufgabe </w:t>
            </w:r>
            <w:r w:rsidR="008703E4">
              <w:rPr>
                <w:color w:val="7030A0"/>
                <w:sz w:val="22"/>
                <w:szCs w:val="22"/>
              </w:rPr>
              <w:t>2 (LB1)</w:t>
            </w:r>
            <w:r w:rsidR="008629D4">
              <w:rPr>
                <w:color w:val="7030A0"/>
                <w:sz w:val="22"/>
                <w:szCs w:val="22"/>
              </w:rPr>
              <w:t>:</w:t>
            </w:r>
            <w:r w:rsidR="0097231F">
              <w:rPr>
                <w:color w:val="7030A0"/>
                <w:sz w:val="22"/>
                <w:szCs w:val="22"/>
              </w:rPr>
              <w:tab/>
            </w:r>
          </w:p>
          <w:p w14:paraId="0EEA8961" w14:textId="77777777" w:rsidR="00A542EC" w:rsidRPr="008A5948" w:rsidRDefault="00A542EC" w:rsidP="00A542EC">
            <w:pPr>
              <w:pStyle w:val="berschrift2"/>
              <w:numPr>
                <w:ilvl w:val="0"/>
                <w:numId w:val="24"/>
              </w:numPr>
              <w:spacing w:before="0" w:after="0"/>
              <w:ind w:left="397" w:hanging="284"/>
              <w:rPr>
                <w:b w:val="0"/>
                <w:sz w:val="22"/>
                <w:szCs w:val="22"/>
              </w:rPr>
            </w:pPr>
            <w:r w:rsidRPr="008A5948">
              <w:rPr>
                <w:b w:val="0"/>
                <w:sz w:val="22"/>
                <w:szCs w:val="22"/>
              </w:rPr>
              <w:t>Abgabe Programmcode</w:t>
            </w:r>
            <w:r>
              <w:rPr>
                <w:b w:val="0"/>
                <w:sz w:val="22"/>
                <w:szCs w:val="22"/>
              </w:rPr>
              <w:t xml:space="preserve"> und Dokumentation</w:t>
            </w:r>
          </w:p>
          <w:p w14:paraId="76D458E4" w14:textId="56A513C5" w:rsidR="00A542EC" w:rsidRPr="0097231F" w:rsidRDefault="00A542EC" w:rsidP="0097231F">
            <w:pPr>
              <w:pStyle w:val="berschrift2"/>
              <w:numPr>
                <w:ilvl w:val="0"/>
                <w:numId w:val="24"/>
              </w:numPr>
              <w:spacing w:before="0" w:after="0"/>
              <w:ind w:left="397" w:hanging="284"/>
              <w:rPr>
                <w:sz w:val="22"/>
                <w:szCs w:val="22"/>
              </w:rPr>
            </w:pPr>
            <w:r w:rsidRPr="0097231F">
              <w:rPr>
                <w:sz w:val="22"/>
                <w:szCs w:val="22"/>
              </w:rPr>
              <w:t>Fachgespräch Projektabnahme</w:t>
            </w:r>
          </w:p>
        </w:tc>
        <w:tc>
          <w:tcPr>
            <w:tcW w:w="1607" w:type="dxa"/>
            <w:shd w:val="clear" w:color="auto" w:fill="F2F2F2"/>
          </w:tcPr>
          <w:p w14:paraId="4B632966" w14:textId="7BFB21F1" w:rsidR="00A542EC" w:rsidRPr="00B407BA" w:rsidRDefault="00963240" w:rsidP="0016494F">
            <w:pPr>
              <w:pStyle w:val="berschrift2"/>
              <w:numPr>
                <w:ilvl w:val="0"/>
                <w:numId w:val="0"/>
              </w:numPr>
              <w:rPr>
                <w:b w:val="0"/>
                <w:sz w:val="22"/>
                <w:szCs w:val="22"/>
              </w:rPr>
            </w:pPr>
            <w:r>
              <w:rPr>
                <w:b w:val="0"/>
                <w:sz w:val="22"/>
                <w:szCs w:val="22"/>
              </w:rPr>
              <w:t>11.06.2021</w:t>
            </w:r>
          </w:p>
        </w:tc>
        <w:tc>
          <w:tcPr>
            <w:tcW w:w="2085" w:type="dxa"/>
            <w:shd w:val="clear" w:color="auto" w:fill="F2F2F2"/>
          </w:tcPr>
          <w:p w14:paraId="36381096" w14:textId="77777777" w:rsidR="00A542EC" w:rsidRPr="00B407BA" w:rsidRDefault="00A542EC" w:rsidP="0016494F">
            <w:pPr>
              <w:pStyle w:val="berschrift2"/>
              <w:numPr>
                <w:ilvl w:val="0"/>
                <w:numId w:val="0"/>
              </w:numPr>
              <w:rPr>
                <w:b w:val="0"/>
                <w:sz w:val="22"/>
                <w:szCs w:val="22"/>
              </w:rPr>
            </w:pPr>
          </w:p>
        </w:tc>
      </w:tr>
    </w:tbl>
    <w:p w14:paraId="09522691" w14:textId="77777777" w:rsidR="0016494F" w:rsidRDefault="0016494F">
      <w:pPr>
        <w:spacing w:before="0" w:after="0"/>
        <w:rPr>
          <w:b/>
          <w:sz w:val="28"/>
        </w:rPr>
      </w:pPr>
    </w:p>
    <w:p w14:paraId="1C66B7C0" w14:textId="25F562A3" w:rsidR="00ED6DB3" w:rsidRPr="00ED6DB3" w:rsidRDefault="00ED6DB3" w:rsidP="00ED6DB3">
      <w:pPr>
        <w:pStyle w:val="Textkrper"/>
        <w:rPr>
          <w:color w:val="FF0000"/>
        </w:rPr>
      </w:pPr>
      <w:r w:rsidRPr="00ED6DB3">
        <w:rPr>
          <w:color w:val="FF0000"/>
        </w:rPr>
        <w:t xml:space="preserve">*) Öffentliche GitHub-URLs im Ablageordner auf dem BSCW ablegen! (pro </w:t>
      </w:r>
      <w:r w:rsidR="00564FED">
        <w:rPr>
          <w:color w:val="FF0000"/>
        </w:rPr>
        <w:t>Team</w:t>
      </w:r>
      <w:r w:rsidRPr="00ED6DB3">
        <w:rPr>
          <w:color w:val="FF0000"/>
        </w:rPr>
        <w:t>)</w:t>
      </w:r>
    </w:p>
    <w:p w14:paraId="2BA40E4D" w14:textId="7948A2AA" w:rsidR="00ED6DB3" w:rsidRPr="006D7AC1" w:rsidRDefault="00ED6DB3" w:rsidP="00ED6DB3">
      <w:pPr>
        <w:pStyle w:val="Textkrper"/>
        <w:rPr>
          <w:b/>
          <w:i/>
          <w:lang w:eastAsia="de-DE"/>
        </w:rPr>
      </w:pPr>
      <w:r>
        <w:rPr>
          <w:color w:val="FF0000"/>
        </w:rPr>
        <w:t xml:space="preserve">Namenskonvention URL: </w:t>
      </w:r>
      <w:r w:rsidRPr="00ED6DB3">
        <w:rPr>
          <w:b/>
          <w:bCs/>
          <w:color w:val="FF0000"/>
        </w:rPr>
        <w:t>M122_Klasse_Thema_Name</w:t>
      </w:r>
      <w:r w:rsidR="00564FED">
        <w:rPr>
          <w:b/>
          <w:bCs/>
          <w:color w:val="FF0000"/>
        </w:rPr>
        <w:t>_Name</w:t>
      </w:r>
      <w:r>
        <w:rPr>
          <w:color w:val="FF0000"/>
        </w:rPr>
        <w:t xml:space="preserve"> </w:t>
      </w:r>
      <w:r w:rsidRPr="006D7AC1">
        <w:rPr>
          <w:b/>
          <w:i/>
          <w:lang w:eastAsia="de-DE"/>
        </w:rPr>
        <w:t xml:space="preserve"> </w:t>
      </w:r>
    </w:p>
    <w:p w14:paraId="6AEFF253" w14:textId="4FC579BC" w:rsidR="00A542EC" w:rsidRDefault="00A542EC">
      <w:pPr>
        <w:spacing w:before="0" w:after="0"/>
        <w:rPr>
          <w:b/>
          <w:sz w:val="28"/>
        </w:rPr>
      </w:pPr>
      <w:r>
        <w:br w:type="page"/>
      </w:r>
    </w:p>
    <w:p w14:paraId="2A085954" w14:textId="513326CD" w:rsidR="00A22ADE" w:rsidRDefault="00240570" w:rsidP="000A3F28">
      <w:pPr>
        <w:pStyle w:val="berschrift1"/>
      </w:pPr>
      <w:r>
        <w:lastRenderedPageBreak/>
        <w:t>Lösungsdesign (</w:t>
      </w:r>
      <w:r w:rsidR="00674AA8" w:rsidRPr="00674AA8">
        <w:rPr>
          <w:color w:val="7030A0"/>
        </w:rPr>
        <w:t xml:space="preserve">Meilenstein B: </w:t>
      </w:r>
      <w:r w:rsidRPr="00CB64E6">
        <w:rPr>
          <w:color w:val="7030A0"/>
        </w:rPr>
        <w:t>Teamaufgabe 1</w:t>
      </w:r>
      <w:r>
        <w:t>)</w:t>
      </w:r>
    </w:p>
    <w:p w14:paraId="725AA129" w14:textId="00ADB5D4" w:rsidR="00240570" w:rsidRDefault="00A542EC" w:rsidP="00240570">
      <w:pPr>
        <w:pStyle w:val="Textkrper"/>
      </w:pPr>
      <w:r>
        <w:t>Anhand der Analyse wurde folgendes Lösungsdesign entworfen:</w:t>
      </w:r>
    </w:p>
    <w:p w14:paraId="3F17DDA0" w14:textId="149E6D4D" w:rsidR="00C63F49" w:rsidRDefault="00F76CED" w:rsidP="00F279D7">
      <w:pPr>
        <w:pStyle w:val="berschrift2"/>
      </w:pPr>
      <w:r>
        <w:t xml:space="preserve">Schematische Darstellung </w:t>
      </w:r>
      <w:r w:rsidR="00B51326">
        <w:t>der Funktionalität</w:t>
      </w:r>
      <w:r w:rsidR="002C40FA">
        <w:t xml:space="preserve">, sog. </w:t>
      </w:r>
      <w:r w:rsidR="00C041CA">
        <w:t>Funktionsmodell</w:t>
      </w:r>
      <w:r w:rsidR="00C041CA">
        <w:tab/>
      </w:r>
    </w:p>
    <w:p w14:paraId="3F8E4C93" w14:textId="4B59607B" w:rsidR="000A3F28" w:rsidRDefault="000A3F28" w:rsidP="00240570">
      <w:pPr>
        <w:pStyle w:val="Textkrper"/>
      </w:pPr>
      <w:r>
        <w:t xml:space="preserve">Im Folgenden </w:t>
      </w:r>
      <w:r w:rsidR="00632399">
        <w:t>ist</w:t>
      </w:r>
      <w:r>
        <w:t xml:space="preserve"> die erwartete</w:t>
      </w:r>
      <w:r w:rsidR="00632399">
        <w:t xml:space="preserve"> Funktionalität </w:t>
      </w:r>
      <w:r>
        <w:t>dargestellt</w:t>
      </w:r>
      <w:r w:rsidR="008F6C1B">
        <w:t xml:space="preserve"> und </w:t>
      </w:r>
      <w:r w:rsidR="003B6907">
        <w:t>erklärt</w:t>
      </w:r>
      <w:r>
        <w:t>:</w:t>
      </w:r>
    </w:p>
    <w:p w14:paraId="119E1E2B" w14:textId="5D3EC7BE" w:rsidR="00C63F49" w:rsidRDefault="00C63F49" w:rsidP="00240570">
      <w:pPr>
        <w:pStyle w:val="Textkrper"/>
      </w:pPr>
      <w:r>
        <w:t>...</w:t>
      </w:r>
    </w:p>
    <w:p w14:paraId="71000F2A" w14:textId="5E590307" w:rsidR="000A3F28" w:rsidRDefault="00851B81" w:rsidP="00240570">
      <w:pPr>
        <w:pStyle w:val="Textkrper"/>
        <w:rPr>
          <w:color w:val="0070C0"/>
        </w:rPr>
      </w:pPr>
      <w:r>
        <w:rPr>
          <w:noProof/>
        </w:rPr>
        <w:drawing>
          <wp:inline distT="0" distB="0" distL="0" distR="0" wp14:anchorId="79D06098" wp14:editId="7C35CD5D">
            <wp:extent cx="5667374" cy="4792682"/>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10">
                      <a:extLst>
                        <a:ext uri="{28A0092B-C50C-407E-A947-70E740481C1C}">
                          <a14:useLocalDpi xmlns:a14="http://schemas.microsoft.com/office/drawing/2010/main" val="0"/>
                        </a:ext>
                      </a:extLst>
                    </a:blip>
                    <a:stretch>
                      <a:fillRect/>
                    </a:stretch>
                  </pic:blipFill>
                  <pic:spPr>
                    <a:xfrm>
                      <a:off x="0" y="0"/>
                      <a:ext cx="5667374" cy="4792682"/>
                    </a:xfrm>
                    <a:prstGeom prst="rect">
                      <a:avLst/>
                    </a:prstGeom>
                  </pic:spPr>
                </pic:pic>
              </a:graphicData>
            </a:graphic>
          </wp:inline>
        </w:drawing>
      </w:r>
    </w:p>
    <w:p w14:paraId="17D6039B" w14:textId="2FF6705C" w:rsidR="00851B81" w:rsidRDefault="00851B81" w:rsidP="00240570">
      <w:pPr>
        <w:pStyle w:val="Textkrper"/>
        <w:rPr>
          <w:color w:val="0070C0"/>
        </w:rPr>
      </w:pPr>
      <w:r>
        <w:rPr>
          <w:color w:val="0070C0"/>
        </w:rPr>
        <w:t xml:space="preserve">Server: Server, auf dem der Quellcode des Virus liegt. </w:t>
      </w:r>
    </w:p>
    <w:p w14:paraId="5C8CE842" w14:textId="7FE372EF" w:rsidR="00851B81" w:rsidRDefault="00851B81" w:rsidP="00240570">
      <w:pPr>
        <w:pStyle w:val="Textkrper"/>
        <w:rPr>
          <w:color w:val="0070C0"/>
        </w:rPr>
      </w:pPr>
      <w:r>
        <w:rPr>
          <w:color w:val="0070C0"/>
        </w:rPr>
        <w:t xml:space="preserve">Benutzersystem: System, auf dem das Virus läuft. </w:t>
      </w:r>
    </w:p>
    <w:p w14:paraId="53BD254C" w14:textId="4638ED4F" w:rsidR="00851B81" w:rsidRDefault="00851B81" w:rsidP="00240570">
      <w:pPr>
        <w:pStyle w:val="Textkrper"/>
        <w:rPr>
          <w:color w:val="0070C0"/>
        </w:rPr>
      </w:pPr>
      <w:r>
        <w:rPr>
          <w:color w:val="0070C0"/>
        </w:rPr>
        <w:t xml:space="preserve">Virus: Das aktuell laufende Virus-Programm. </w:t>
      </w:r>
    </w:p>
    <w:p w14:paraId="10F4BC0E" w14:textId="03D12882" w:rsidR="00851B81" w:rsidRDefault="00851B81" w:rsidP="00240570">
      <w:pPr>
        <w:pStyle w:val="Textkrper"/>
        <w:rPr>
          <w:color w:val="0070C0"/>
        </w:rPr>
      </w:pPr>
      <w:r>
        <w:rPr>
          <w:color w:val="0070C0"/>
        </w:rPr>
        <w:t xml:space="preserve">Virusdatei: Datei mit dem Quellcode des Virus. </w:t>
      </w:r>
    </w:p>
    <w:p w14:paraId="4C484343" w14:textId="77777777" w:rsidR="00851B81" w:rsidRPr="00ED7719" w:rsidRDefault="00851B81" w:rsidP="00240570">
      <w:pPr>
        <w:pStyle w:val="Textkrper"/>
        <w:rPr>
          <w:color w:val="0070C0"/>
        </w:rPr>
      </w:pPr>
    </w:p>
    <w:p w14:paraId="3453A67C" w14:textId="4C95FBC7" w:rsidR="003243A1" w:rsidRDefault="003243A1" w:rsidP="003243A1">
      <w:pPr>
        <w:pStyle w:val="berschrift2"/>
      </w:pPr>
      <w:r>
        <w:lastRenderedPageBreak/>
        <w:t>Graphische Benutzer Schnittstelle (GUI)</w:t>
      </w:r>
      <w:r w:rsidR="003B6907">
        <w:t xml:space="preserve"> zur Konfiguration des Ablaufs</w:t>
      </w:r>
    </w:p>
    <w:p w14:paraId="0826A643" w14:textId="73FC9BDA" w:rsidR="003243A1" w:rsidRDefault="003243A1" w:rsidP="003243A1">
      <w:pPr>
        <w:pStyle w:val="Textkrper"/>
      </w:pPr>
      <w:r>
        <w:t>Das zu erwartende GU</w:t>
      </w:r>
      <w:r w:rsidR="00C835E8">
        <w:t>I</w:t>
      </w:r>
      <w:r>
        <w:t xml:space="preserve"> ist h</w:t>
      </w:r>
      <w:r w:rsidR="0061531E">
        <w:t>i</w:t>
      </w:r>
      <w:r>
        <w:t>er dargestellt:</w:t>
      </w:r>
    </w:p>
    <w:p w14:paraId="3CF3E1BF" w14:textId="6C1C90D0" w:rsidR="003138E7" w:rsidRDefault="003138E7" w:rsidP="003243A1">
      <w:pPr>
        <w:pStyle w:val="Textkrper"/>
      </w:pPr>
    </w:p>
    <w:p w14:paraId="1EEC5DB9" w14:textId="736369AF" w:rsidR="003138E7" w:rsidRDefault="003138E7" w:rsidP="003243A1">
      <w:pPr>
        <w:pStyle w:val="Textkrper"/>
      </w:pPr>
      <w:r>
        <w:t xml:space="preserve">Wenn der Virus nicht gestoppt wird, ist nach einiger Zeit folgende Anzeige vom Betriebssystem zu erwarten: </w:t>
      </w:r>
    </w:p>
    <w:p w14:paraId="3192A6CD" w14:textId="7328376C" w:rsidR="003243A1" w:rsidRDefault="003138E7" w:rsidP="003243A1">
      <w:pPr>
        <w:pStyle w:val="Textkrper"/>
      </w:pPr>
      <w:r>
        <w:rPr>
          <w:noProof/>
        </w:rPr>
        <w:drawing>
          <wp:inline distT="0" distB="0" distL="0" distR="0" wp14:anchorId="49E9991F" wp14:editId="19AA8D61">
            <wp:extent cx="5939792" cy="3103540"/>
            <wp:effectExtent l="0" t="0" r="3810" b="1905"/>
            <wp:docPr id="2" name="Grafik 2" descr="Windows 10: Bluescreen-Absturz (Ursache &amp; Lö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11">
                      <a:extLst>
                        <a:ext uri="{28A0092B-C50C-407E-A947-70E740481C1C}">
                          <a14:useLocalDpi xmlns:a14="http://schemas.microsoft.com/office/drawing/2010/main" val="0"/>
                        </a:ext>
                      </a:extLst>
                    </a:blip>
                    <a:stretch>
                      <a:fillRect/>
                    </a:stretch>
                  </pic:blipFill>
                  <pic:spPr>
                    <a:xfrm>
                      <a:off x="0" y="0"/>
                      <a:ext cx="5939792" cy="3103540"/>
                    </a:xfrm>
                    <a:prstGeom prst="rect">
                      <a:avLst/>
                    </a:prstGeom>
                  </pic:spPr>
                </pic:pic>
              </a:graphicData>
            </a:graphic>
          </wp:inline>
        </w:drawing>
      </w:r>
    </w:p>
    <w:p w14:paraId="68E31EAC" w14:textId="77777777" w:rsidR="003138E7" w:rsidRDefault="003138E7" w:rsidP="003243A1">
      <w:pPr>
        <w:pStyle w:val="Textkrper"/>
      </w:pPr>
    </w:p>
    <w:p w14:paraId="7DE66A24" w14:textId="09200E9E" w:rsidR="00ED7719" w:rsidRDefault="00ED7719" w:rsidP="00ED7719">
      <w:pPr>
        <w:pStyle w:val="berschrift2"/>
      </w:pPr>
      <w:r>
        <w:t>Ablauf</w:t>
      </w:r>
      <w:r w:rsidR="00C041CA">
        <w:t xml:space="preserve"> </w:t>
      </w:r>
      <w:r w:rsidR="00B51326">
        <w:t>der Automation</w:t>
      </w:r>
    </w:p>
    <w:p w14:paraId="36733E5A" w14:textId="248CE2A6" w:rsidR="00ED7719" w:rsidRDefault="00ED7719" w:rsidP="00ED7719">
      <w:pPr>
        <w:pStyle w:val="Textkrper"/>
      </w:pPr>
      <w:r>
        <w:t>Aus Benutzersicht ist folgender Ablauf des Programms zu erwarten:</w:t>
      </w:r>
    </w:p>
    <w:p w14:paraId="1FF10761" w14:textId="7ED5DE2A" w:rsidR="007867B7" w:rsidRDefault="007867B7" w:rsidP="00B51326">
      <w:pPr>
        <w:pStyle w:val="Textkrper"/>
      </w:pPr>
      <w:r>
        <w:t>Aus Benutz</w:t>
      </w:r>
      <w:r w:rsidR="00171223">
        <w:t>ersicht ist nichts zu erwarten, ausser einem Computer-Absturz</w:t>
      </w:r>
      <w:r w:rsidR="001B7276">
        <w:t xml:space="preserve"> und einem Volllaufen der Festplatte</w:t>
      </w:r>
      <w:r w:rsidR="00171223">
        <w:t xml:space="preserve">. </w:t>
      </w:r>
    </w:p>
    <w:p w14:paraId="6F9AA278" w14:textId="32D804E0" w:rsidR="001B7276" w:rsidRDefault="001B7276" w:rsidP="00B51326">
      <w:pPr>
        <w:pStyle w:val="Textkrper"/>
      </w:pPr>
      <w:r>
        <w:t xml:space="preserve">Das Kann-Feature «Nettes oder Nützliches sagen» gibt dem Benutzer eine Nachricht. </w:t>
      </w:r>
    </w:p>
    <w:p w14:paraId="3E9246D3" w14:textId="77777777" w:rsidR="007867B7" w:rsidRDefault="007867B7" w:rsidP="00B51326">
      <w:pPr>
        <w:pStyle w:val="Textkrper"/>
      </w:pPr>
    </w:p>
    <w:p w14:paraId="5E7B67F9" w14:textId="584FE2EF" w:rsidR="007867B7" w:rsidRDefault="00B51326" w:rsidP="00ED7719">
      <w:pPr>
        <w:pStyle w:val="Textkrper"/>
      </w:pPr>
      <w:r>
        <w:t>Aus Administratorsicht ist folgender Ablauf des Programms zu erwarten:</w:t>
      </w:r>
    </w:p>
    <w:p w14:paraId="0BC1CA10" w14:textId="6A21F106" w:rsidR="007867B7" w:rsidRDefault="007867B7" w:rsidP="00ED7719">
      <w:pPr>
        <w:pStyle w:val="Textkrper"/>
      </w:pPr>
      <w:r>
        <w:t xml:space="preserve">Der Administrator nimmt keinen Einfluss auf das Geschehen, und wird davon auch nicht beeinflusst. </w:t>
      </w:r>
    </w:p>
    <w:p w14:paraId="3328576F" w14:textId="2CE5851C" w:rsidR="00171223" w:rsidRDefault="00171223" w:rsidP="00ED7719">
      <w:pPr>
        <w:pStyle w:val="Textkrper"/>
      </w:pPr>
      <w:r>
        <w:t xml:space="preserve">Das Kann-Feature «Mail an Erschaffer des Virus» informiert ihn über den Verlauf des Angriffs. </w:t>
      </w:r>
    </w:p>
    <w:p w14:paraId="12FAA515" w14:textId="58BA1C3F" w:rsidR="007867B7" w:rsidRDefault="007867B7" w:rsidP="00ED7719">
      <w:pPr>
        <w:pStyle w:val="Textkrper"/>
      </w:pPr>
    </w:p>
    <w:p w14:paraId="002ACB53" w14:textId="04C6E674" w:rsidR="00C534D9" w:rsidRDefault="00C534D9" w:rsidP="00ED7719">
      <w:pPr>
        <w:pStyle w:val="Textkrper"/>
      </w:pPr>
    </w:p>
    <w:p w14:paraId="52E28FF9" w14:textId="4FA5346F" w:rsidR="00C534D9" w:rsidRDefault="00EF15E8" w:rsidP="00ED7719">
      <w:pPr>
        <w:pStyle w:val="Textkrper"/>
      </w:pPr>
      <w:r>
        <w:lastRenderedPageBreak/>
        <w:t>Abflussdiagramm</w:t>
      </w:r>
      <w:r w:rsidR="00C534D9">
        <w:t xml:space="preserve">: </w:t>
      </w:r>
    </w:p>
    <w:p w14:paraId="53DB7031" w14:textId="65F36E6B" w:rsidR="00EF15E8" w:rsidRDefault="00767692" w:rsidP="00ED7719">
      <w:pPr>
        <w:pStyle w:val="Textkrper"/>
      </w:pPr>
      <w:r>
        <w:rPr>
          <w:noProof/>
        </w:rPr>
        <w:drawing>
          <wp:anchor distT="0" distB="0" distL="114300" distR="114300" simplePos="0" relativeHeight="251658240" behindDoc="0" locked="0" layoutInCell="1" allowOverlap="1" wp14:anchorId="22148B59" wp14:editId="391BB0EA">
            <wp:simplePos x="0" y="0"/>
            <wp:positionH relativeFrom="column">
              <wp:posOffset>2185670</wp:posOffset>
            </wp:positionH>
            <wp:positionV relativeFrom="paragraph">
              <wp:posOffset>2326640</wp:posOffset>
            </wp:positionV>
            <wp:extent cx="3038475" cy="1228725"/>
            <wp:effectExtent l="0" t="0" r="9525" b="9525"/>
            <wp:wrapNone/>
            <wp:docPr id="1925864655" name="Grafik 1925864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5621"/>
                    <a:stretch>
                      <a:fillRect/>
                    </a:stretch>
                  </pic:blipFill>
                  <pic:spPr>
                    <a:xfrm>
                      <a:off x="0" y="0"/>
                      <a:ext cx="3038475" cy="1228725"/>
                    </a:xfrm>
                    <a:prstGeom prst="rect">
                      <a:avLst/>
                    </a:prstGeom>
                  </pic:spPr>
                </pic:pic>
              </a:graphicData>
            </a:graphic>
            <wp14:sizeRelH relativeFrom="page">
              <wp14:pctWidth>0</wp14:pctWidth>
            </wp14:sizeRelH>
            <wp14:sizeRelV relativeFrom="page">
              <wp14:pctHeight>0</wp14:pctHeight>
            </wp14:sizeRelV>
          </wp:anchor>
        </w:drawing>
      </w:r>
      <w:r w:rsidR="00EF15E8">
        <w:rPr>
          <w:noProof/>
        </w:rPr>
        <w:drawing>
          <wp:inline distT="0" distB="0" distL="0" distR="0" wp14:anchorId="7201CDBE" wp14:editId="66533F47">
            <wp:extent cx="2352675" cy="61436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a:blip r:embed="rId13">
                      <a:extLst>
                        <a:ext uri="{28A0092B-C50C-407E-A947-70E740481C1C}">
                          <a14:useLocalDpi xmlns:a14="http://schemas.microsoft.com/office/drawing/2010/main" val="0"/>
                        </a:ext>
                      </a:extLst>
                    </a:blip>
                    <a:stretch>
                      <a:fillRect/>
                    </a:stretch>
                  </pic:blipFill>
                  <pic:spPr>
                    <a:xfrm>
                      <a:off x="0" y="0"/>
                      <a:ext cx="2352675" cy="6143625"/>
                    </a:xfrm>
                    <a:prstGeom prst="rect">
                      <a:avLst/>
                    </a:prstGeom>
                  </pic:spPr>
                </pic:pic>
              </a:graphicData>
            </a:graphic>
          </wp:inline>
        </w:drawing>
      </w:r>
    </w:p>
    <w:p w14:paraId="18A5C287" w14:textId="77777777" w:rsidR="00EF15E8" w:rsidRDefault="00EF15E8" w:rsidP="00ED7719">
      <w:pPr>
        <w:pStyle w:val="Textkrper"/>
      </w:pPr>
    </w:p>
    <w:p w14:paraId="3A150484" w14:textId="70977075" w:rsidR="00F55A67" w:rsidRDefault="00F55A67">
      <w:pPr>
        <w:spacing w:before="0" w:after="0"/>
        <w:rPr>
          <w:b/>
          <w:sz w:val="28"/>
        </w:rPr>
      </w:pPr>
      <w:r>
        <w:br w:type="page"/>
      </w:r>
    </w:p>
    <w:p w14:paraId="12008B01" w14:textId="6E39CA5B" w:rsidR="007E2BCE" w:rsidRDefault="00043CB1" w:rsidP="000A3F28">
      <w:pPr>
        <w:pStyle w:val="berschrift1"/>
      </w:pPr>
      <w:r>
        <w:lastRenderedPageBreak/>
        <w:t>Systemdokumentation</w:t>
      </w:r>
      <w:r w:rsidR="007E2BCE">
        <w:t xml:space="preserve"> (</w:t>
      </w:r>
      <w:r w:rsidR="00C70E34" w:rsidRPr="009A4E69">
        <w:rPr>
          <w:color w:val="7030A0"/>
        </w:rPr>
        <w:t xml:space="preserve">Meilenstein </w:t>
      </w:r>
      <w:r w:rsidR="00C70E34">
        <w:rPr>
          <w:color w:val="7030A0"/>
        </w:rPr>
        <w:t>C</w:t>
      </w:r>
      <w:r w:rsidR="00C70E34" w:rsidRPr="009A4E69">
        <w:rPr>
          <w:color w:val="7030A0"/>
        </w:rPr>
        <w:t xml:space="preserve">: </w:t>
      </w:r>
      <w:r w:rsidR="00C70E34">
        <w:rPr>
          <w:color w:val="7030A0"/>
        </w:rPr>
        <w:t>individuelle A</w:t>
      </w:r>
      <w:r w:rsidR="00C70E34" w:rsidRPr="009A4E69">
        <w:rPr>
          <w:color w:val="7030A0"/>
        </w:rPr>
        <w:t>ufgabe</w:t>
      </w:r>
      <w:r w:rsidR="00C70E34">
        <w:rPr>
          <w:color w:val="7030A0"/>
        </w:rPr>
        <w:t xml:space="preserve"> 3</w:t>
      </w:r>
      <w:r w:rsidR="007E2BCE">
        <w:t>)</w:t>
      </w:r>
    </w:p>
    <w:p w14:paraId="4AF03F88" w14:textId="1DACB47A" w:rsidR="00426571" w:rsidRDefault="00426571" w:rsidP="00426571">
      <w:pPr>
        <w:pStyle w:val="Textkrper"/>
      </w:pPr>
      <w:r>
        <w:t>Die erstellten Projekt-WPS-Scripts sind hier abgelegt</w:t>
      </w:r>
      <w:r w:rsidR="00817FD3">
        <w:t xml:space="preserve"> und </w:t>
      </w:r>
      <w:r w:rsidR="0013252F">
        <w:t xml:space="preserve">für </w:t>
      </w:r>
      <w:r w:rsidR="00817FD3">
        <w:t xml:space="preserve">Entwickler </w:t>
      </w:r>
      <w:r w:rsidR="0013252F">
        <w:t>dokumentiert</w:t>
      </w:r>
      <w:r>
        <w:t>:</w:t>
      </w:r>
    </w:p>
    <w:p w14:paraId="7314900E" w14:textId="2B518D53" w:rsidR="000A6831" w:rsidRPr="004E7FCE" w:rsidRDefault="007C33DE" w:rsidP="00426571">
      <w:pPr>
        <w:pStyle w:val="Textkrper"/>
        <w:rPr>
          <w:color w:val="000000" w:themeColor="text1"/>
        </w:rPr>
      </w:pPr>
      <w:r w:rsidRPr="004E7FCE">
        <w:rPr>
          <w:color w:val="000000" w:themeColor="text1"/>
        </w:rPr>
        <w:t xml:space="preserve">Öffentliche </w:t>
      </w:r>
      <w:r w:rsidR="0013252F" w:rsidRPr="004E7FCE">
        <w:rPr>
          <w:color w:val="000000" w:themeColor="text1"/>
        </w:rPr>
        <w:t>GitHub</w:t>
      </w:r>
      <w:r w:rsidRPr="004E7FCE">
        <w:rPr>
          <w:color w:val="000000" w:themeColor="text1"/>
        </w:rPr>
        <w:t>-URL</w:t>
      </w:r>
      <w:r w:rsidR="000A6831" w:rsidRPr="004E7FCE">
        <w:rPr>
          <w:color w:val="000000" w:themeColor="text1"/>
        </w:rPr>
        <w:t>s</w:t>
      </w:r>
      <w:r w:rsidRPr="004E7FCE">
        <w:rPr>
          <w:color w:val="000000" w:themeColor="text1"/>
        </w:rPr>
        <w:t xml:space="preserve"> im Ablageordner auf dem BSCW ablege</w:t>
      </w:r>
      <w:r w:rsidR="006D7AC1" w:rsidRPr="004E7FCE">
        <w:rPr>
          <w:color w:val="000000" w:themeColor="text1"/>
        </w:rPr>
        <w:t>n!</w:t>
      </w:r>
      <w:r w:rsidR="000A6831" w:rsidRPr="004E7FCE">
        <w:rPr>
          <w:color w:val="000000" w:themeColor="text1"/>
        </w:rPr>
        <w:t xml:space="preserve"> (pro </w:t>
      </w:r>
      <w:r w:rsidR="00564FED" w:rsidRPr="004E7FCE">
        <w:rPr>
          <w:color w:val="000000" w:themeColor="text1"/>
        </w:rPr>
        <w:t>Team</w:t>
      </w:r>
      <w:r w:rsidR="00ED6DB3" w:rsidRPr="004E7FCE">
        <w:rPr>
          <w:color w:val="000000" w:themeColor="text1"/>
        </w:rPr>
        <w:t>)</w:t>
      </w:r>
    </w:p>
    <w:p w14:paraId="7B520445" w14:textId="03A48D35" w:rsidR="00C70E34" w:rsidRPr="004E7FCE" w:rsidRDefault="000A6831" w:rsidP="00426571">
      <w:pPr>
        <w:pStyle w:val="Textkrper"/>
        <w:rPr>
          <w:b/>
          <w:i/>
          <w:color w:val="000000" w:themeColor="text1"/>
          <w:lang w:eastAsia="de-DE"/>
        </w:rPr>
      </w:pPr>
      <w:r w:rsidRPr="004E7FCE">
        <w:rPr>
          <w:color w:val="000000" w:themeColor="text1"/>
        </w:rPr>
        <w:t xml:space="preserve">Namenskonvention URL: </w:t>
      </w:r>
      <w:r w:rsidRPr="004E7FCE">
        <w:rPr>
          <w:b/>
          <w:bCs/>
          <w:color w:val="4F81BD" w:themeColor="accent1"/>
        </w:rPr>
        <w:t>M122_Klasse_Thema_Name</w:t>
      </w:r>
      <w:r w:rsidR="00564FED" w:rsidRPr="004E7FCE">
        <w:rPr>
          <w:b/>
          <w:bCs/>
          <w:color w:val="4F81BD" w:themeColor="accent1"/>
        </w:rPr>
        <w:t>_Name</w:t>
      </w:r>
      <w:r w:rsidRPr="004E7FCE">
        <w:rPr>
          <w:color w:val="000000" w:themeColor="text1"/>
        </w:rPr>
        <w:t xml:space="preserve"> </w:t>
      </w:r>
      <w:r w:rsidR="007C33DE" w:rsidRPr="004E7FCE">
        <w:rPr>
          <w:b/>
          <w:i/>
          <w:color w:val="000000" w:themeColor="text1"/>
          <w:lang w:eastAsia="de-DE"/>
        </w:rPr>
        <w:t xml:space="preserve"> </w:t>
      </w:r>
    </w:p>
    <w:p w14:paraId="104669B3" w14:textId="3DC30A45" w:rsidR="00B372A5" w:rsidRPr="0027590B" w:rsidRDefault="004E7FCE" w:rsidP="007E2BCE">
      <w:pPr>
        <w:pStyle w:val="Textkrper"/>
        <w:rPr>
          <w:bCs/>
          <w:i/>
          <w:color w:val="FF0000"/>
          <w:lang w:eastAsia="de-DE"/>
        </w:rPr>
      </w:pPr>
      <w:r w:rsidRPr="0027590B">
        <w:rPr>
          <w:rFonts w:ascii="Wingdings" w:eastAsia="Wingdings" w:hAnsi="Wingdings" w:cs="Wingdings"/>
          <w:bCs/>
          <w:i/>
          <w:color w:val="FF0000"/>
          <w:lang w:eastAsia="de-DE"/>
        </w:rPr>
        <w:t></w:t>
      </w:r>
      <w:r w:rsidRPr="0027590B">
        <w:rPr>
          <w:bCs/>
          <w:i/>
          <w:color w:val="FF0000"/>
          <w:lang w:eastAsia="de-DE"/>
        </w:rPr>
        <w:t xml:space="preserve"> </w:t>
      </w:r>
      <w:r w:rsidR="0027590B" w:rsidRPr="0027590B">
        <w:rPr>
          <w:bCs/>
          <w:i/>
          <w:color w:val="FF0000"/>
          <w:lang w:eastAsia="de-DE"/>
        </w:rPr>
        <w:t xml:space="preserve">Ein </w:t>
      </w:r>
      <w:r w:rsidR="001D34E7" w:rsidRPr="00DD582D">
        <w:rPr>
          <w:b/>
          <w:i/>
          <w:color w:val="FF0000"/>
          <w:lang w:eastAsia="de-DE"/>
        </w:rPr>
        <w:t>Branch</w:t>
      </w:r>
      <w:r w:rsidR="0027590B" w:rsidRPr="0027590B">
        <w:rPr>
          <w:bCs/>
          <w:i/>
          <w:color w:val="FF0000"/>
          <w:lang w:eastAsia="de-DE"/>
        </w:rPr>
        <w:t xml:space="preserve"> </w:t>
      </w:r>
      <w:r w:rsidR="0027590B">
        <w:rPr>
          <w:bCs/>
          <w:i/>
          <w:color w:val="FF0000"/>
          <w:lang w:eastAsia="de-DE"/>
        </w:rPr>
        <w:t>und separater Doku</w:t>
      </w:r>
      <w:r w:rsidR="004667E6">
        <w:rPr>
          <w:bCs/>
          <w:i/>
          <w:color w:val="FF0000"/>
          <w:lang w:eastAsia="de-DE"/>
        </w:rPr>
        <w:t>-O</w:t>
      </w:r>
      <w:r w:rsidR="0027590B">
        <w:rPr>
          <w:bCs/>
          <w:i/>
          <w:color w:val="FF0000"/>
          <w:lang w:eastAsia="de-DE"/>
        </w:rPr>
        <w:t xml:space="preserve">rdner </w:t>
      </w:r>
      <w:r w:rsidR="0027590B" w:rsidRPr="0027590B">
        <w:rPr>
          <w:bCs/>
          <w:i/>
          <w:color w:val="FF0000"/>
          <w:lang w:eastAsia="de-DE"/>
        </w:rPr>
        <w:t>pro Teammitglied erstellen</w:t>
      </w:r>
    </w:p>
    <w:p w14:paraId="70C87E8D" w14:textId="4BE0AF82" w:rsidR="00B372A5" w:rsidRDefault="00315CEE" w:rsidP="00315CEE">
      <w:pPr>
        <w:pStyle w:val="berschrift2"/>
      </w:pPr>
      <w:r>
        <w:t>Umfang / Abgrenzung</w:t>
      </w:r>
      <w:r w:rsidR="000D3CFC">
        <w:t xml:space="preserve"> / Änderungen gegenüber Design</w:t>
      </w:r>
    </w:p>
    <w:p w14:paraId="4CCCC017" w14:textId="7A284483" w:rsidR="000D3CFC" w:rsidRDefault="00644051" w:rsidP="007E2BCE">
      <w:pPr>
        <w:pStyle w:val="Textkrper"/>
      </w:pPr>
      <w:r>
        <w:t>Aufgrund unten beschriebener Umstände sind Anpassungen des ursprünglichen Lösungsdesigns gemacht worden:</w:t>
      </w:r>
    </w:p>
    <w:p w14:paraId="3F7EB8CE" w14:textId="6B24B432" w:rsidR="00315CEE" w:rsidRDefault="000D3CFC" w:rsidP="007E2BCE">
      <w:pPr>
        <w:pStyle w:val="Textkrper"/>
      </w:pPr>
      <w:r>
        <w:t>..</w:t>
      </w:r>
      <w:r w:rsidR="00315CEE">
        <w:t>.</w:t>
      </w:r>
    </w:p>
    <w:p w14:paraId="7A21D699" w14:textId="2B32F969" w:rsidR="00C96553" w:rsidRDefault="00C96553" w:rsidP="007E2BCE">
      <w:pPr>
        <w:pStyle w:val="Textkrper"/>
      </w:pPr>
      <w:r>
        <w:t>Anpassung</w:t>
      </w:r>
      <w:r w:rsidR="003D0027">
        <w:t xml:space="preserve"> 1</w:t>
      </w:r>
      <w:r>
        <w:t xml:space="preserve">: mehrere Kann-Features abgelehnt: </w:t>
      </w:r>
    </w:p>
    <w:p w14:paraId="76DB7E50" w14:textId="797A9D47" w:rsidR="00C96553" w:rsidRDefault="00C96553" w:rsidP="007E2BCE">
      <w:pPr>
        <w:pStyle w:val="Textkrper"/>
      </w:pPr>
      <w:r>
        <w:t xml:space="preserve">- Benutzer kann Wartezeit angeben: Abgelehnt, da sehr wahrscheinlich irgendwann ein Benutzer eine Wartezeit von null oder quasi null angeben wird, was den Virus zu gefährlich werden lässt. </w:t>
      </w:r>
    </w:p>
    <w:p w14:paraId="6FF0A008" w14:textId="6ACAB86D" w:rsidR="00C96553" w:rsidRDefault="00C96553" w:rsidP="007E2BCE">
      <w:pPr>
        <w:pStyle w:val="Textkrper"/>
      </w:pPr>
      <w:r>
        <w:t xml:space="preserve">- Mail an Ersteller des Virus: </w:t>
      </w:r>
      <w:r w:rsidR="000037B6">
        <w:t xml:space="preserve">Abgelehnt, da, wenn der Virus auf mehreren Geräten ausgeführt wird, sehr schnell sehr viele Mails zusammenkommen werden. Dies würde zu Problemen </w:t>
      </w:r>
      <w:r w:rsidR="00134001">
        <w:t xml:space="preserve">im empfangenden Mailkonto </w:t>
      </w:r>
      <w:r w:rsidR="000037B6">
        <w:t xml:space="preserve">führen. </w:t>
      </w:r>
    </w:p>
    <w:p w14:paraId="7E120B2E" w14:textId="0338630C" w:rsidR="00134001" w:rsidRDefault="00134001" w:rsidP="007E2BCE">
      <w:pPr>
        <w:pStyle w:val="Textkrper"/>
      </w:pPr>
      <w:r>
        <w:t xml:space="preserve">- Zip der Logs ans Mail anhängen: Abgelehnt, </w:t>
      </w:r>
      <w:r w:rsidR="006038E2">
        <w:t xml:space="preserve">da kein Mail. </w:t>
      </w:r>
    </w:p>
    <w:p w14:paraId="253C8154" w14:textId="79BBC485" w:rsidR="006038E2" w:rsidRDefault="006038E2" w:rsidP="007E2BCE">
      <w:pPr>
        <w:pStyle w:val="Textkrper"/>
      </w:pPr>
      <w:r>
        <w:t xml:space="preserve">- Logs Zippen: Abgelehnt, da es nur ein TXT-File ist. Dieses zu zippen, und dann nicht zu verschicken, macht keinen Sinn. </w:t>
      </w:r>
      <w:r w:rsidR="004E2015">
        <w:t>Deshalb, und um Ressourcen zu sparen, wird das Logfile nicht gezippt.</w:t>
      </w:r>
    </w:p>
    <w:p w14:paraId="336F0BBE" w14:textId="77777777" w:rsidR="003D0027" w:rsidRDefault="003D0027" w:rsidP="007E2BCE">
      <w:pPr>
        <w:pStyle w:val="Textkrper"/>
      </w:pPr>
    </w:p>
    <w:p w14:paraId="57877DA9" w14:textId="137F9A08" w:rsidR="00C96553" w:rsidRDefault="003D0027" w:rsidP="007E2BCE">
      <w:pPr>
        <w:pStyle w:val="Textkrper"/>
      </w:pPr>
      <w:r>
        <w:t xml:space="preserve">Anpassung 2: </w:t>
      </w:r>
      <w:r w:rsidR="002502BA">
        <w:t xml:space="preserve">Ablauf gegenüber Diagramm verändert: Zuerst warten, dann herunterladen. Begründung: Um den Schaden zu minimieren, wird das neue File erst heruntergeladen und gespeichert, nachdem der Virus gewartet hat. Dies ist daher eine Verbesserung gegenüber dem Plan, da somit, wenn der Virus abgebrochen wird, kein Download mehr durchgeführt werden muss, was die Last auf dem Server und dem Endgerät reduziert, und zusätzlich eine Erleichterung ist, wenn sich das Endgerät in einem Netz mit beschränkter Datenübertragung befindet. </w:t>
      </w:r>
    </w:p>
    <w:p w14:paraId="045F9050" w14:textId="77777777" w:rsidR="003D0027" w:rsidRDefault="003D0027" w:rsidP="007E2BCE">
      <w:pPr>
        <w:pStyle w:val="Textkrper"/>
      </w:pPr>
    </w:p>
    <w:p w14:paraId="5DB09C94" w14:textId="4413F789" w:rsidR="007256FF" w:rsidRDefault="00C63F49" w:rsidP="007E2BCE">
      <w:pPr>
        <w:pStyle w:val="berschrift2"/>
      </w:pPr>
      <w:r>
        <w:t>Funktionalität der Implementation.</w:t>
      </w:r>
    </w:p>
    <w:p w14:paraId="635142DB" w14:textId="056A47E4" w:rsidR="00315CEE" w:rsidRDefault="007256FF" w:rsidP="007E2BCE">
      <w:pPr>
        <w:pStyle w:val="Textkrper"/>
      </w:pPr>
      <w:r>
        <w:t xml:space="preserve">Zusätzlich zu der Inline-Dokumentation sind hier folgende Funktionen </w:t>
      </w:r>
      <w:r w:rsidR="00F72247">
        <w:t xml:space="preserve">/ Eventhandler </w:t>
      </w:r>
      <w:r>
        <w:t>detailliert beschrieben:</w:t>
      </w:r>
      <w:bookmarkStart w:id="0" w:name="_GoBack"/>
      <w:bookmarkEnd w:id="0"/>
    </w:p>
    <w:p w14:paraId="4A75BCF0" w14:textId="4A75C243" w:rsidR="009E56C7" w:rsidRPr="0079255F" w:rsidRDefault="008B02BB" w:rsidP="0079255F">
      <w:pPr>
        <w:pStyle w:val="Textkrper"/>
      </w:pPr>
      <w:r>
        <w:t>Das meiste am Code, was nicht dir</w:t>
      </w:r>
      <w:r w:rsidR="0079255F">
        <w:t>ekt inline kommentiert ist, gehört zur Funktionalität, die den Namen für die neue Datei ermittelt.</w:t>
      </w:r>
      <w:r w:rsidR="009E56C7">
        <w:br w:type="page"/>
      </w:r>
    </w:p>
    <w:p w14:paraId="214A85C6" w14:textId="4A9B7F76" w:rsidR="00B372A5" w:rsidRDefault="00B372A5" w:rsidP="000A3F28">
      <w:pPr>
        <w:pStyle w:val="berschrift1"/>
      </w:pPr>
      <w:r>
        <w:lastRenderedPageBreak/>
        <w:t>Betriebsdokumentation (</w:t>
      </w:r>
      <w:r w:rsidR="00326ECC" w:rsidRPr="009A4E69">
        <w:rPr>
          <w:color w:val="7030A0"/>
        </w:rPr>
        <w:t xml:space="preserve">Meilenstein </w:t>
      </w:r>
      <w:r w:rsidR="00326ECC">
        <w:rPr>
          <w:color w:val="7030A0"/>
        </w:rPr>
        <w:t>C</w:t>
      </w:r>
      <w:r w:rsidR="00326ECC" w:rsidRPr="009A4E69">
        <w:rPr>
          <w:color w:val="7030A0"/>
        </w:rPr>
        <w:t xml:space="preserve">: </w:t>
      </w:r>
      <w:r w:rsidR="00326ECC">
        <w:rPr>
          <w:color w:val="7030A0"/>
        </w:rPr>
        <w:t>individuelle A</w:t>
      </w:r>
      <w:r w:rsidR="00326ECC" w:rsidRPr="009A4E69">
        <w:rPr>
          <w:color w:val="7030A0"/>
        </w:rPr>
        <w:t>ufgabe</w:t>
      </w:r>
      <w:r w:rsidR="00326ECC">
        <w:rPr>
          <w:color w:val="7030A0"/>
        </w:rPr>
        <w:t xml:space="preserve"> 3</w:t>
      </w:r>
      <w:r>
        <w:t>)</w:t>
      </w:r>
    </w:p>
    <w:p w14:paraId="15E5A75F" w14:textId="32DD0AF3" w:rsidR="00A76009" w:rsidRDefault="00EF30AC" w:rsidP="00A76009">
      <w:pPr>
        <w:pStyle w:val="Textkrper"/>
      </w:pPr>
      <w:r>
        <w:t>Für</w:t>
      </w:r>
      <w:r w:rsidR="00A76009">
        <w:t xml:space="preserve"> </w:t>
      </w:r>
      <w:r>
        <w:t xml:space="preserve">Administrator und </w:t>
      </w:r>
      <w:r w:rsidR="00A76009">
        <w:t xml:space="preserve">Benutzer wird folgende Anleitung </w:t>
      </w:r>
      <w:r w:rsidR="00BC754D">
        <w:t>ausgeliefert ...</w:t>
      </w:r>
    </w:p>
    <w:p w14:paraId="67C95705" w14:textId="77777777" w:rsidR="0023569A" w:rsidRPr="00B372A5" w:rsidRDefault="0023569A" w:rsidP="00B372A5">
      <w:pPr>
        <w:pStyle w:val="Textkrper"/>
      </w:pPr>
    </w:p>
    <w:p w14:paraId="3B2506AE" w14:textId="77777777" w:rsidR="00CE146C" w:rsidRDefault="00B372A5" w:rsidP="001745EE">
      <w:pPr>
        <w:pStyle w:val="berschrift2"/>
      </w:pPr>
      <w:r>
        <w:t>Installation</w:t>
      </w:r>
      <w:r w:rsidR="0023569A">
        <w:t>s</w:t>
      </w:r>
      <w:r w:rsidR="00CE146C">
        <w:t>anleitung für Administratoren</w:t>
      </w:r>
    </w:p>
    <w:p w14:paraId="271B34D8" w14:textId="5606DC27" w:rsidR="00E146ED" w:rsidRDefault="00CE146C" w:rsidP="00CE146C">
      <w:r>
        <w:t xml:space="preserve">Das Programm ist folgendermassen zu installieren </w:t>
      </w:r>
      <w:r w:rsidR="00F077EB">
        <w:t xml:space="preserve">und konfiguriert </w:t>
      </w:r>
      <w:r>
        <w:t>...</w:t>
      </w:r>
      <w:r>
        <w:br/>
      </w:r>
      <w:r>
        <w:br/>
      </w:r>
      <w:r w:rsidR="007811D2">
        <w:t>Keine Konfiguration möglich.</w:t>
      </w:r>
    </w:p>
    <w:p w14:paraId="1C9508B8" w14:textId="4BA4BB35" w:rsidR="00613ABF" w:rsidRDefault="00C03724" w:rsidP="00CE146C">
      <w:r>
        <w:t xml:space="preserve">Installation durch download an einen beliebigen Ort auf einem System, auf dem python installiert ist. </w:t>
      </w:r>
      <w:r w:rsidR="001F46B5">
        <w:t xml:space="preserve">Es sind keine Zusatzmodule nötig. </w:t>
      </w:r>
      <w:r w:rsidR="005370EE">
        <w:t xml:space="preserve">Ich verwende Python 3.9.5, es kann aber auch sein, dass es auch mit einer anderen Python-Version funktioniert. </w:t>
      </w:r>
    </w:p>
    <w:p w14:paraId="487C3786" w14:textId="77777777" w:rsidR="00C82BF8" w:rsidRDefault="00C82BF8" w:rsidP="00CE146C"/>
    <w:p w14:paraId="4DD22D69" w14:textId="4EA134C0" w:rsidR="00B0443D" w:rsidRDefault="00613ABF" w:rsidP="00CE146C">
      <w:r>
        <w:t xml:space="preserve">Warnung: Dateinamen nicht ändern, da es sonst zu </w:t>
      </w:r>
      <w:r w:rsidR="00B0443D">
        <w:t>einem Absturz</w:t>
      </w:r>
      <w:r w:rsidR="00D64F1F">
        <w:t xml:space="preserve"> des Programms</w:t>
      </w:r>
      <w:r w:rsidR="00B0443D">
        <w:t xml:space="preserve"> führen kann.</w:t>
      </w:r>
      <w:r w:rsidR="005958C3">
        <w:t xml:space="preserve"> Ein Prozess in der Da</w:t>
      </w:r>
      <w:r w:rsidR="00E51E02">
        <w:t xml:space="preserve">tei ist abhängig vom Dateinamen, und führt zu einem kritischen Fehler, wenn die Länge des Dateinamens nicht mehr stimmt. </w:t>
      </w:r>
    </w:p>
    <w:p w14:paraId="5FD9E11E" w14:textId="77777777" w:rsidR="00E146ED" w:rsidRDefault="00E146ED" w:rsidP="00CE146C"/>
    <w:p w14:paraId="4791E172" w14:textId="1F7A3B77" w:rsidR="001745EE" w:rsidRDefault="001745EE" w:rsidP="001745EE">
      <w:pPr>
        <w:pStyle w:val="berschrift2"/>
      </w:pPr>
      <w:r>
        <w:t>Bedienungsanleitung</w:t>
      </w:r>
      <w:r w:rsidR="00CE146C">
        <w:t xml:space="preserve"> für Benutzer</w:t>
      </w:r>
    </w:p>
    <w:p w14:paraId="01D28BAA" w14:textId="693AC165" w:rsidR="00B372A5" w:rsidRDefault="00A76009">
      <w:r>
        <w:t>Das Programm ist folgendermassen zu bedienen ...</w:t>
      </w:r>
      <w:r w:rsidR="009D41D5">
        <w:br/>
      </w:r>
      <w:r w:rsidR="009D41D5">
        <w:br/>
      </w:r>
      <w:r w:rsidR="00E146ED">
        <w:t xml:space="preserve">Start des Programms: </w:t>
      </w:r>
      <w:r w:rsidR="00C03724">
        <w:t>Befehl «python» gefolgt vom Dateinamen</w:t>
      </w:r>
      <w:r w:rsidR="00275AA1">
        <w:t xml:space="preserve"> </w:t>
      </w:r>
      <w:r w:rsidR="00C03724">
        <w:t xml:space="preserve">im Terminal eingeben. </w:t>
      </w:r>
    </w:p>
    <w:p w14:paraId="37B8AD4B" w14:textId="669328A7" w:rsidR="00275AA1" w:rsidRDefault="00275AA1">
      <w:r>
        <w:t>Stopp des Programms: Mehrere Varianten möglich:</w:t>
      </w:r>
    </w:p>
    <w:p w14:paraId="368B7A31" w14:textId="40734865" w:rsidR="00275AA1" w:rsidRDefault="00275AA1">
      <w:r>
        <w:t xml:space="preserve">- Unterbruch der Internetverbindung </w:t>
      </w:r>
    </w:p>
    <w:p w14:paraId="2040D497" w14:textId="24EAA08C" w:rsidR="00E146ED" w:rsidRDefault="00275AA1">
      <w:r>
        <w:t xml:space="preserve">- Schliessen des aktiven Terminals (während der Wartezeit) </w:t>
      </w:r>
    </w:p>
    <w:p w14:paraId="64BB0678" w14:textId="7882A439" w:rsidR="00275AA1" w:rsidRDefault="00275AA1">
      <w:r>
        <w:t xml:space="preserve">- Abbruch des Terminalprogramms durch ctrl-c (während der Wartezeit) </w:t>
      </w:r>
    </w:p>
    <w:p w14:paraId="57992CC4" w14:textId="29AF9DFF" w:rsidR="00275AA1" w:rsidRDefault="00275AA1">
      <w:r>
        <w:t xml:space="preserve">- Stopp des Computers </w:t>
      </w:r>
    </w:p>
    <w:p w14:paraId="514D0984" w14:textId="1372EA8B" w:rsidR="00EA1B3A" w:rsidRDefault="00EA1B3A"/>
    <w:p w14:paraId="3A9C84F4" w14:textId="7B2045EF" w:rsidR="00EA1B3A" w:rsidRDefault="00EA1B3A">
      <w:r>
        <w:t xml:space="preserve">Der Ersteller des Virus kann sämtliche laufenden Instanzen des Virus anhalten lassen, indem das File, das jeweils heruntergeladen und als neue Instanz gestartet wird, so verändert wird, </w:t>
      </w:r>
      <w:r w:rsidR="000A3D34">
        <w:t xml:space="preserve">dass es das nächste heruntergeladene File nicht mehr startet. </w:t>
      </w:r>
    </w:p>
    <w:p w14:paraId="5CB779EA" w14:textId="77777777" w:rsidR="00275AA1" w:rsidRPr="009D41D5" w:rsidRDefault="00275AA1"/>
    <w:sectPr w:rsidR="00275AA1" w:rsidRPr="009D41D5" w:rsidSect="00B902AC">
      <w:headerReference w:type="default" r:id="rId14"/>
      <w:footerReference w:type="default" r:id="rId15"/>
      <w:pgSz w:w="11906" w:h="16838" w:code="9"/>
      <w:pgMar w:top="1985" w:right="1134" w:bottom="1985" w:left="1418" w:header="851" w:footer="567"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16DAE" w14:textId="77777777" w:rsidR="003C547F" w:rsidRDefault="003C547F">
      <w:r>
        <w:separator/>
      </w:r>
    </w:p>
  </w:endnote>
  <w:endnote w:type="continuationSeparator" w:id="0">
    <w:p w14:paraId="1C6CB6DA" w14:textId="77777777" w:rsidR="003C547F" w:rsidRDefault="003C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4EE42" w14:textId="62D3CDD2" w:rsidR="00B372A5" w:rsidRPr="008D5998" w:rsidRDefault="00283E3F" w:rsidP="0023049B">
    <w:pPr>
      <w:pStyle w:val="Fuzeile"/>
      <w:rPr>
        <w:rStyle w:val="Seitenzahl"/>
        <w:sz w:val="16"/>
        <w:szCs w:val="16"/>
      </w:rPr>
    </w:pPr>
    <w:r>
      <w:rPr>
        <w:sz w:val="16"/>
        <w:szCs w:val="16"/>
      </w:rPr>
      <w:t>25</w:t>
    </w:r>
    <w:r w:rsidR="00B372A5">
      <w:rPr>
        <w:sz w:val="16"/>
        <w:szCs w:val="16"/>
      </w:rPr>
      <w:t>.0</w:t>
    </w:r>
    <w:r>
      <w:rPr>
        <w:sz w:val="16"/>
        <w:szCs w:val="16"/>
      </w:rPr>
      <w:t>9</w:t>
    </w:r>
    <w:r w:rsidR="00B372A5">
      <w:rPr>
        <w:sz w:val="16"/>
        <w:szCs w:val="16"/>
      </w:rPr>
      <w:t>.201</w:t>
    </w:r>
    <w:r>
      <w:rPr>
        <w:sz w:val="16"/>
        <w:szCs w:val="16"/>
      </w:rPr>
      <w:t>9</w:t>
    </w:r>
    <w:r w:rsidR="00B372A5" w:rsidRPr="008D5998">
      <w:rPr>
        <w:sz w:val="16"/>
        <w:szCs w:val="16"/>
      </w:rPr>
      <w:tab/>
      <w:t xml:space="preserve">Seite </w:t>
    </w:r>
    <w:r w:rsidR="00B372A5" w:rsidRPr="008D5998">
      <w:rPr>
        <w:rStyle w:val="Seitenzahl"/>
        <w:sz w:val="16"/>
        <w:szCs w:val="16"/>
      </w:rPr>
      <w:fldChar w:fldCharType="begin"/>
    </w:r>
    <w:r w:rsidR="00B372A5" w:rsidRPr="008D5998">
      <w:rPr>
        <w:rStyle w:val="Seitenzahl"/>
        <w:sz w:val="16"/>
        <w:szCs w:val="16"/>
      </w:rPr>
      <w:instrText xml:space="preserve"> PAGE </w:instrText>
    </w:r>
    <w:r w:rsidR="00B372A5" w:rsidRPr="008D5998">
      <w:rPr>
        <w:rStyle w:val="Seitenzahl"/>
        <w:sz w:val="16"/>
        <w:szCs w:val="16"/>
      </w:rPr>
      <w:fldChar w:fldCharType="separate"/>
    </w:r>
    <w:r w:rsidR="00644051">
      <w:rPr>
        <w:rStyle w:val="Seitenzahl"/>
        <w:noProof/>
        <w:sz w:val="16"/>
        <w:szCs w:val="16"/>
      </w:rPr>
      <w:t>4</w:t>
    </w:r>
    <w:r w:rsidR="00B372A5" w:rsidRPr="008D5998">
      <w:rPr>
        <w:rStyle w:val="Seitenzahl"/>
        <w:sz w:val="16"/>
        <w:szCs w:val="16"/>
      </w:rPr>
      <w:fldChar w:fldCharType="end"/>
    </w:r>
    <w:r w:rsidR="00B372A5" w:rsidRPr="008D5998">
      <w:rPr>
        <w:rStyle w:val="Seitenzahl"/>
        <w:sz w:val="16"/>
        <w:szCs w:val="16"/>
      </w:rPr>
      <w:t xml:space="preserve"> von </w:t>
    </w:r>
    <w:r w:rsidR="00B372A5" w:rsidRPr="008D5998">
      <w:rPr>
        <w:rStyle w:val="Seitenzahl"/>
        <w:sz w:val="16"/>
        <w:szCs w:val="16"/>
      </w:rPr>
      <w:fldChar w:fldCharType="begin"/>
    </w:r>
    <w:r w:rsidR="00B372A5" w:rsidRPr="008D5998">
      <w:rPr>
        <w:rStyle w:val="Seitenzahl"/>
        <w:sz w:val="16"/>
        <w:szCs w:val="16"/>
      </w:rPr>
      <w:instrText xml:space="preserve"> NUMPAGES </w:instrText>
    </w:r>
    <w:r w:rsidR="00B372A5" w:rsidRPr="008D5998">
      <w:rPr>
        <w:rStyle w:val="Seitenzahl"/>
        <w:sz w:val="16"/>
        <w:szCs w:val="16"/>
      </w:rPr>
      <w:fldChar w:fldCharType="separate"/>
    </w:r>
    <w:r w:rsidR="00644051">
      <w:rPr>
        <w:rStyle w:val="Seitenzahl"/>
        <w:noProof/>
        <w:sz w:val="16"/>
        <w:szCs w:val="16"/>
      </w:rPr>
      <w:t>4</w:t>
    </w:r>
    <w:r w:rsidR="00B372A5" w:rsidRPr="008D5998">
      <w:rPr>
        <w:rStyle w:val="Seitenzahl"/>
        <w:sz w:val="16"/>
        <w:szCs w:val="16"/>
      </w:rPr>
      <w:fldChar w:fldCharType="end"/>
    </w:r>
  </w:p>
  <w:p w14:paraId="70553815" w14:textId="77777777" w:rsidR="00B372A5" w:rsidRPr="008D5998" w:rsidRDefault="00B372A5" w:rsidP="0023049B">
    <w:pPr>
      <w:pStyle w:val="Fusszeile-2"/>
      <w:rPr>
        <w:sz w:val="16"/>
        <w:szCs w:val="16"/>
      </w:rPr>
    </w:pPr>
    <w:r w:rsidRPr="008D5998">
      <w:rPr>
        <w:sz w:val="16"/>
        <w:szCs w:val="16"/>
      </w:rPr>
      <w:t>TBZ Technische Berufsschule Zürich</w:t>
    </w:r>
  </w:p>
  <w:p w14:paraId="1055833B" w14:textId="77777777" w:rsidR="00B372A5" w:rsidRPr="0023049B" w:rsidRDefault="00B372A5" w:rsidP="002304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AED28" w14:textId="77777777" w:rsidR="003C547F" w:rsidRDefault="003C547F">
      <w:r>
        <w:separator/>
      </w:r>
    </w:p>
  </w:footnote>
  <w:footnote w:type="continuationSeparator" w:id="0">
    <w:p w14:paraId="108B8356" w14:textId="77777777" w:rsidR="003C547F" w:rsidRDefault="003C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F6F0D" w14:textId="27C24E55" w:rsidR="00B372A5" w:rsidRPr="002844A4" w:rsidRDefault="006C728F" w:rsidP="003B2AD5">
    <w:pPr>
      <w:pStyle w:val="Kopfzeile"/>
      <w:tabs>
        <w:tab w:val="clear" w:pos="9354"/>
        <w:tab w:val="left" w:pos="5670"/>
        <w:tab w:val="right" w:pos="9356"/>
      </w:tabs>
    </w:pPr>
    <w:r>
      <w:t xml:space="preserve">M122 </w:t>
    </w:r>
    <w:r w:rsidR="00B372A5">
      <w:t>Abläufe mit Scripts automatisieren</w:t>
    </w:r>
    <w:r w:rsidR="000C1809">
      <w:tab/>
      <w:t>LB</w:t>
    </w:r>
    <w:r w:rsidR="003C63F7">
      <w:rPr>
        <w:color w:val="0070C0"/>
      </w:rPr>
      <w:t>1 Anderfuhren Schuhmacher</w:t>
    </w:r>
  </w:p>
  <w:p w14:paraId="492439DC" w14:textId="0E560023" w:rsidR="00B372A5" w:rsidRDefault="0023569A" w:rsidP="0023049B">
    <w:pPr>
      <w:pStyle w:val="Kopfzeile"/>
      <w:tabs>
        <w:tab w:val="left" w:pos="2268"/>
      </w:tabs>
      <w:rPr>
        <w:sz w:val="28"/>
        <w:szCs w:val="28"/>
      </w:rPr>
    </w:pPr>
    <w:r>
      <w:rPr>
        <w:sz w:val="28"/>
        <w:szCs w:val="28"/>
      </w:rPr>
      <w:t>Dokumentation</w:t>
    </w:r>
    <w:r w:rsidR="0050297F">
      <w:rPr>
        <w:sz w:val="28"/>
        <w:szCs w:val="28"/>
      </w:rPr>
      <w:t xml:space="preserve"> Projekt </w:t>
    </w:r>
    <w:r w:rsidR="003C63F7">
      <w:rPr>
        <w:sz w:val="28"/>
        <w:szCs w:val="28"/>
      </w:rPr>
      <w:t>Netter Virus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3272"/>
        </w:tabs>
        <w:ind w:left="3272" w:hanging="360"/>
      </w:pPr>
      <w:rPr>
        <w:rFonts w:ascii="Symbol" w:hAnsi="Symbol"/>
        <w:sz w:val="22"/>
      </w:rPr>
    </w:lvl>
  </w:abstractNum>
  <w:abstractNum w:abstractNumId="1" w15:restartNumberingAfterBreak="0">
    <w:nsid w:val="00377650"/>
    <w:multiLevelType w:val="hybridMultilevel"/>
    <w:tmpl w:val="56F8D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E63C0C"/>
    <w:multiLevelType w:val="multilevel"/>
    <w:tmpl w:val="4C5E1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0F0E4AF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016E4E"/>
    <w:multiLevelType w:val="hybridMultilevel"/>
    <w:tmpl w:val="16F0624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150F9B"/>
    <w:multiLevelType w:val="multilevel"/>
    <w:tmpl w:val="939A0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1305F23"/>
    <w:multiLevelType w:val="hybridMultilevel"/>
    <w:tmpl w:val="FEF23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7F26D5"/>
    <w:multiLevelType w:val="hybridMultilevel"/>
    <w:tmpl w:val="DFB815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5E91DCF"/>
    <w:multiLevelType w:val="hybridMultilevel"/>
    <w:tmpl w:val="09461B72"/>
    <w:lvl w:ilvl="0" w:tplc="94B423CC">
      <w:numFmt w:val="bullet"/>
      <w:pStyle w:val="Aufzhlungszeichen"/>
      <w:lvlText w:val=""/>
      <w:lvlJc w:val="left"/>
      <w:pPr>
        <w:tabs>
          <w:tab w:val="num" w:pos="426"/>
        </w:tabs>
        <w:ind w:left="406" w:hanging="340"/>
      </w:pPr>
      <w:rPr>
        <w:rFonts w:ascii="Wingdings" w:hAnsi="Wingdings" w:hint="default"/>
        <w:color w:val="auto"/>
      </w:rPr>
    </w:lvl>
    <w:lvl w:ilvl="1" w:tplc="04070003">
      <w:start w:val="1"/>
      <w:numFmt w:val="decimal"/>
      <w:lvlText w:val="%2."/>
      <w:lvlJc w:val="left"/>
      <w:pPr>
        <w:tabs>
          <w:tab w:val="num" w:pos="426"/>
        </w:tabs>
        <w:ind w:left="406" w:hanging="340"/>
      </w:pPr>
      <w:rPr>
        <w:rFonts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9" w15:restartNumberingAfterBreak="0">
    <w:nsid w:val="2DF37E01"/>
    <w:multiLevelType w:val="hybridMultilevel"/>
    <w:tmpl w:val="9FD64E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18D3384"/>
    <w:multiLevelType w:val="hybridMultilevel"/>
    <w:tmpl w:val="1A70B3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114C1D"/>
    <w:multiLevelType w:val="hybridMultilevel"/>
    <w:tmpl w:val="92D8E4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4F4DA3"/>
    <w:multiLevelType w:val="hybridMultilevel"/>
    <w:tmpl w:val="54DA9C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69166B"/>
    <w:multiLevelType w:val="hybridMultilevel"/>
    <w:tmpl w:val="9C8651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A911FF"/>
    <w:multiLevelType w:val="hybridMultilevel"/>
    <w:tmpl w:val="CE0E64C2"/>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5C37E2C"/>
    <w:multiLevelType w:val="hybridMultilevel"/>
    <w:tmpl w:val="4F9463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56D97FE6"/>
    <w:multiLevelType w:val="singleLevel"/>
    <w:tmpl w:val="F012AAEC"/>
    <w:lvl w:ilvl="0">
      <w:start w:val="3"/>
      <w:numFmt w:val="decimal"/>
      <w:lvlText w:val="%1."/>
      <w:legacy w:legacy="1" w:legacySpace="0" w:legacyIndent="0"/>
      <w:lvlJc w:val="left"/>
      <w:rPr>
        <w:rFonts w:ascii="Times New Roman" w:hAnsi="Times New Roman" w:cs="Times New Roman" w:hint="default"/>
      </w:rPr>
    </w:lvl>
  </w:abstractNum>
  <w:abstractNum w:abstractNumId="17" w15:restartNumberingAfterBreak="0">
    <w:nsid w:val="573D116A"/>
    <w:multiLevelType w:val="hybridMultilevel"/>
    <w:tmpl w:val="897278CA"/>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598644B1"/>
    <w:multiLevelType w:val="hybridMultilevel"/>
    <w:tmpl w:val="EF44AC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7237BC"/>
    <w:multiLevelType w:val="hybridMultilevel"/>
    <w:tmpl w:val="B6265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FD028D"/>
    <w:multiLevelType w:val="hybridMultilevel"/>
    <w:tmpl w:val="FBB87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6F2326"/>
    <w:multiLevelType w:val="hybridMultilevel"/>
    <w:tmpl w:val="1FA8C0F4"/>
    <w:lvl w:ilvl="0" w:tplc="0807000B">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2" w15:restartNumberingAfterBreak="0">
    <w:nsid w:val="60B41F1C"/>
    <w:multiLevelType w:val="hybridMultilevel"/>
    <w:tmpl w:val="427C0C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C70D48"/>
    <w:multiLevelType w:val="hybridMultilevel"/>
    <w:tmpl w:val="6D106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DA409CA"/>
    <w:multiLevelType w:val="hybridMultilevel"/>
    <w:tmpl w:val="3A78746A"/>
    <w:lvl w:ilvl="0" w:tplc="ED14A6A2">
      <w:start w:val="1"/>
      <w:numFmt w:val="bullet"/>
      <w:pStyle w:val="TUe2num"/>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954B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952D4D"/>
    <w:multiLevelType w:val="hybridMultilevel"/>
    <w:tmpl w:val="B23087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8"/>
  </w:num>
  <w:num w:numId="2">
    <w:abstractNumId w:val="26"/>
  </w:num>
  <w:num w:numId="3">
    <w:abstractNumId w:val="14"/>
  </w:num>
  <w:num w:numId="4">
    <w:abstractNumId w:val="24"/>
  </w:num>
  <w:num w:numId="5">
    <w:abstractNumId w:val="24"/>
  </w:num>
  <w:num w:numId="6">
    <w:abstractNumId w:val="17"/>
  </w:num>
  <w:num w:numId="7">
    <w:abstractNumId w:val="11"/>
  </w:num>
  <w:num w:numId="8">
    <w:abstractNumId w:val="16"/>
  </w:num>
  <w:num w:numId="9">
    <w:abstractNumId w:val="15"/>
  </w:num>
  <w:num w:numId="10">
    <w:abstractNumId w:val="13"/>
  </w:num>
  <w:num w:numId="11">
    <w:abstractNumId w:val="0"/>
  </w:num>
  <w:num w:numId="12">
    <w:abstractNumId w:val="18"/>
  </w:num>
  <w:num w:numId="13">
    <w:abstractNumId w:val="12"/>
  </w:num>
  <w:num w:numId="14">
    <w:abstractNumId w:val="19"/>
  </w:num>
  <w:num w:numId="15">
    <w:abstractNumId w:val="10"/>
  </w:num>
  <w:num w:numId="16">
    <w:abstractNumId w:val="22"/>
  </w:num>
  <w:num w:numId="17">
    <w:abstractNumId w:val="5"/>
  </w:num>
  <w:num w:numId="18">
    <w:abstractNumId w:val="3"/>
  </w:num>
  <w:num w:numId="19">
    <w:abstractNumId w:val="25"/>
  </w:num>
  <w:num w:numId="20">
    <w:abstractNumId w:val="7"/>
  </w:num>
  <w:num w:numId="21">
    <w:abstractNumId w:val="9"/>
  </w:num>
  <w:num w:numId="22">
    <w:abstractNumId w:val="6"/>
  </w:num>
  <w:num w:numId="23">
    <w:abstractNumId w:val="1"/>
  </w:num>
  <w:num w:numId="24">
    <w:abstractNumId w:val="4"/>
  </w:num>
  <w:num w:numId="25">
    <w:abstractNumId w:val="20"/>
  </w:num>
  <w:num w:numId="26">
    <w:abstractNumId w:val="23"/>
  </w:num>
  <w:num w:numId="27">
    <w:abstractNumId w:val="21"/>
  </w:num>
  <w:num w:numId="28">
    <w:abstractNumId w:val="2"/>
  </w:num>
  <w:num w:numId="29">
    <w:abstractNumId w:val="2"/>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CH" w:vendorID="6" w:dllVersion="2" w:checkStyle="1"/>
  <w:attachedTemplate r:id="rId1"/>
  <w:defaultTabStop w:val="720"/>
  <w:autoHyphenation/>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22"/>
    <w:rsid w:val="000016ED"/>
    <w:rsid w:val="000037B6"/>
    <w:rsid w:val="0001216F"/>
    <w:rsid w:val="00014648"/>
    <w:rsid w:val="00020FAD"/>
    <w:rsid w:val="00021A85"/>
    <w:rsid w:val="00024DCC"/>
    <w:rsid w:val="00041AF8"/>
    <w:rsid w:val="00042697"/>
    <w:rsid w:val="00043CB1"/>
    <w:rsid w:val="0004783A"/>
    <w:rsid w:val="00056B93"/>
    <w:rsid w:val="0006588A"/>
    <w:rsid w:val="00072195"/>
    <w:rsid w:val="00094609"/>
    <w:rsid w:val="000A3D34"/>
    <w:rsid w:val="000A3F28"/>
    <w:rsid w:val="000A6831"/>
    <w:rsid w:val="000A6F13"/>
    <w:rsid w:val="000A7E6B"/>
    <w:rsid w:val="000C1809"/>
    <w:rsid w:val="000D0786"/>
    <w:rsid w:val="000D3CFC"/>
    <w:rsid w:val="000F0FC0"/>
    <w:rsid w:val="001063A9"/>
    <w:rsid w:val="0011434B"/>
    <w:rsid w:val="00130D47"/>
    <w:rsid w:val="0013252F"/>
    <w:rsid w:val="00132F3E"/>
    <w:rsid w:val="00134001"/>
    <w:rsid w:val="00140272"/>
    <w:rsid w:val="00140FFF"/>
    <w:rsid w:val="00151AB6"/>
    <w:rsid w:val="00153214"/>
    <w:rsid w:val="00161A36"/>
    <w:rsid w:val="00161C1A"/>
    <w:rsid w:val="0016494F"/>
    <w:rsid w:val="00171223"/>
    <w:rsid w:val="001726E7"/>
    <w:rsid w:val="001745EE"/>
    <w:rsid w:val="0018554E"/>
    <w:rsid w:val="00191B2E"/>
    <w:rsid w:val="00195488"/>
    <w:rsid w:val="001B7276"/>
    <w:rsid w:val="001C3D38"/>
    <w:rsid w:val="001D34E7"/>
    <w:rsid w:val="001F0838"/>
    <w:rsid w:val="001F46B5"/>
    <w:rsid w:val="0021004E"/>
    <w:rsid w:val="00217F1E"/>
    <w:rsid w:val="00225719"/>
    <w:rsid w:val="0023049B"/>
    <w:rsid w:val="00231595"/>
    <w:rsid w:val="0023421E"/>
    <w:rsid w:val="0023431F"/>
    <w:rsid w:val="0023569A"/>
    <w:rsid w:val="00240570"/>
    <w:rsid w:val="00247D2E"/>
    <w:rsid w:val="002502BA"/>
    <w:rsid w:val="002506B9"/>
    <w:rsid w:val="00266422"/>
    <w:rsid w:val="0027590B"/>
    <w:rsid w:val="00275AA1"/>
    <w:rsid w:val="00283E3F"/>
    <w:rsid w:val="00285179"/>
    <w:rsid w:val="00291973"/>
    <w:rsid w:val="002A17D0"/>
    <w:rsid w:val="002A6823"/>
    <w:rsid w:val="002C40FA"/>
    <w:rsid w:val="002C55B7"/>
    <w:rsid w:val="002E3C78"/>
    <w:rsid w:val="002F0F9D"/>
    <w:rsid w:val="002F4A80"/>
    <w:rsid w:val="00300DED"/>
    <w:rsid w:val="003138E7"/>
    <w:rsid w:val="00315CEE"/>
    <w:rsid w:val="00316558"/>
    <w:rsid w:val="00322D60"/>
    <w:rsid w:val="003243A1"/>
    <w:rsid w:val="00326ECC"/>
    <w:rsid w:val="00337E19"/>
    <w:rsid w:val="003432D2"/>
    <w:rsid w:val="003505EA"/>
    <w:rsid w:val="003525B1"/>
    <w:rsid w:val="0035419A"/>
    <w:rsid w:val="0035474E"/>
    <w:rsid w:val="003633DF"/>
    <w:rsid w:val="00366C6B"/>
    <w:rsid w:val="003671B5"/>
    <w:rsid w:val="00373A96"/>
    <w:rsid w:val="00377339"/>
    <w:rsid w:val="003A3100"/>
    <w:rsid w:val="003B2AD5"/>
    <w:rsid w:val="003B534F"/>
    <w:rsid w:val="003B6907"/>
    <w:rsid w:val="003C175D"/>
    <w:rsid w:val="003C547F"/>
    <w:rsid w:val="003C63F7"/>
    <w:rsid w:val="003C68E1"/>
    <w:rsid w:val="003D0027"/>
    <w:rsid w:val="003D2A4A"/>
    <w:rsid w:val="003D4990"/>
    <w:rsid w:val="003D5BF3"/>
    <w:rsid w:val="003D6FA0"/>
    <w:rsid w:val="003F002E"/>
    <w:rsid w:val="00400556"/>
    <w:rsid w:val="00410330"/>
    <w:rsid w:val="00426571"/>
    <w:rsid w:val="00445289"/>
    <w:rsid w:val="004479FE"/>
    <w:rsid w:val="00460C06"/>
    <w:rsid w:val="00460D20"/>
    <w:rsid w:val="00463D6F"/>
    <w:rsid w:val="0046419C"/>
    <w:rsid w:val="00464486"/>
    <w:rsid w:val="004647CA"/>
    <w:rsid w:val="00464ECE"/>
    <w:rsid w:val="004667E6"/>
    <w:rsid w:val="004742FC"/>
    <w:rsid w:val="00496436"/>
    <w:rsid w:val="004A0FBF"/>
    <w:rsid w:val="004A31E8"/>
    <w:rsid w:val="004B5C00"/>
    <w:rsid w:val="004D43BB"/>
    <w:rsid w:val="004E2015"/>
    <w:rsid w:val="004E57A9"/>
    <w:rsid w:val="004E7FCE"/>
    <w:rsid w:val="0050297F"/>
    <w:rsid w:val="005370EE"/>
    <w:rsid w:val="00540174"/>
    <w:rsid w:val="005404F4"/>
    <w:rsid w:val="00543700"/>
    <w:rsid w:val="00543F17"/>
    <w:rsid w:val="00557AA8"/>
    <w:rsid w:val="0056360E"/>
    <w:rsid w:val="00564FED"/>
    <w:rsid w:val="00571B8A"/>
    <w:rsid w:val="00580DC1"/>
    <w:rsid w:val="0058455F"/>
    <w:rsid w:val="005958C3"/>
    <w:rsid w:val="005C1C0A"/>
    <w:rsid w:val="005C2076"/>
    <w:rsid w:val="005C4340"/>
    <w:rsid w:val="005C5878"/>
    <w:rsid w:val="005C6547"/>
    <w:rsid w:val="005D5974"/>
    <w:rsid w:val="005D768A"/>
    <w:rsid w:val="005F23B7"/>
    <w:rsid w:val="005F4C1D"/>
    <w:rsid w:val="005F74C6"/>
    <w:rsid w:val="006038E2"/>
    <w:rsid w:val="00606718"/>
    <w:rsid w:val="00611041"/>
    <w:rsid w:val="00613ABF"/>
    <w:rsid w:val="0061531E"/>
    <w:rsid w:val="0062737A"/>
    <w:rsid w:val="00632399"/>
    <w:rsid w:val="00633050"/>
    <w:rsid w:val="00643B1C"/>
    <w:rsid w:val="00644051"/>
    <w:rsid w:val="0065763A"/>
    <w:rsid w:val="0066468C"/>
    <w:rsid w:val="00674AA8"/>
    <w:rsid w:val="0068326B"/>
    <w:rsid w:val="00684B72"/>
    <w:rsid w:val="006856F9"/>
    <w:rsid w:val="00685BB9"/>
    <w:rsid w:val="0069015E"/>
    <w:rsid w:val="006915F0"/>
    <w:rsid w:val="00692D1D"/>
    <w:rsid w:val="006936A7"/>
    <w:rsid w:val="00695B07"/>
    <w:rsid w:val="006B7E9D"/>
    <w:rsid w:val="006C1649"/>
    <w:rsid w:val="006C2917"/>
    <w:rsid w:val="006C2A53"/>
    <w:rsid w:val="006C728F"/>
    <w:rsid w:val="006D178C"/>
    <w:rsid w:val="006D4D46"/>
    <w:rsid w:val="006D7AC1"/>
    <w:rsid w:val="006E14BA"/>
    <w:rsid w:val="006F24F4"/>
    <w:rsid w:val="006F3EE7"/>
    <w:rsid w:val="006F6222"/>
    <w:rsid w:val="0071111B"/>
    <w:rsid w:val="00722379"/>
    <w:rsid w:val="007226A4"/>
    <w:rsid w:val="007256FF"/>
    <w:rsid w:val="007272DC"/>
    <w:rsid w:val="007276AC"/>
    <w:rsid w:val="00743ACC"/>
    <w:rsid w:val="00755FD5"/>
    <w:rsid w:val="00767692"/>
    <w:rsid w:val="00771FF5"/>
    <w:rsid w:val="007811D2"/>
    <w:rsid w:val="00785541"/>
    <w:rsid w:val="007867B7"/>
    <w:rsid w:val="0079255F"/>
    <w:rsid w:val="00793BCF"/>
    <w:rsid w:val="00794B33"/>
    <w:rsid w:val="007A5B7F"/>
    <w:rsid w:val="007B2FCB"/>
    <w:rsid w:val="007B6FC0"/>
    <w:rsid w:val="007C33DE"/>
    <w:rsid w:val="007C71EB"/>
    <w:rsid w:val="007E02E6"/>
    <w:rsid w:val="007E1C3A"/>
    <w:rsid w:val="007E2BCE"/>
    <w:rsid w:val="008052A2"/>
    <w:rsid w:val="00817FD3"/>
    <w:rsid w:val="00825508"/>
    <w:rsid w:val="00851B81"/>
    <w:rsid w:val="00861849"/>
    <w:rsid w:val="008629D4"/>
    <w:rsid w:val="008703E4"/>
    <w:rsid w:val="00872449"/>
    <w:rsid w:val="008733A0"/>
    <w:rsid w:val="00877AA6"/>
    <w:rsid w:val="00881647"/>
    <w:rsid w:val="00885DBC"/>
    <w:rsid w:val="00886D7C"/>
    <w:rsid w:val="00887237"/>
    <w:rsid w:val="00893CC0"/>
    <w:rsid w:val="008960F1"/>
    <w:rsid w:val="008A1A5C"/>
    <w:rsid w:val="008A5379"/>
    <w:rsid w:val="008B02BB"/>
    <w:rsid w:val="008C1342"/>
    <w:rsid w:val="008C7A3C"/>
    <w:rsid w:val="008D5998"/>
    <w:rsid w:val="008D5E55"/>
    <w:rsid w:val="008E38B5"/>
    <w:rsid w:val="008E5A27"/>
    <w:rsid w:val="008F6C1B"/>
    <w:rsid w:val="009107B6"/>
    <w:rsid w:val="00912EC7"/>
    <w:rsid w:val="009161FB"/>
    <w:rsid w:val="009220E5"/>
    <w:rsid w:val="00925BC7"/>
    <w:rsid w:val="00930E85"/>
    <w:rsid w:val="009549F9"/>
    <w:rsid w:val="00956FEC"/>
    <w:rsid w:val="00963240"/>
    <w:rsid w:val="0097231F"/>
    <w:rsid w:val="009753C3"/>
    <w:rsid w:val="00976C8C"/>
    <w:rsid w:val="009845A3"/>
    <w:rsid w:val="00990073"/>
    <w:rsid w:val="009A4E69"/>
    <w:rsid w:val="009B4DF6"/>
    <w:rsid w:val="009D067C"/>
    <w:rsid w:val="009D41D5"/>
    <w:rsid w:val="009E2048"/>
    <w:rsid w:val="009E43C0"/>
    <w:rsid w:val="009E56C7"/>
    <w:rsid w:val="00A01502"/>
    <w:rsid w:val="00A039CE"/>
    <w:rsid w:val="00A03F25"/>
    <w:rsid w:val="00A048CD"/>
    <w:rsid w:val="00A17146"/>
    <w:rsid w:val="00A22ADE"/>
    <w:rsid w:val="00A25C90"/>
    <w:rsid w:val="00A44D45"/>
    <w:rsid w:val="00A45DC7"/>
    <w:rsid w:val="00A47D35"/>
    <w:rsid w:val="00A542EC"/>
    <w:rsid w:val="00A61488"/>
    <w:rsid w:val="00A66480"/>
    <w:rsid w:val="00A7239A"/>
    <w:rsid w:val="00A7265E"/>
    <w:rsid w:val="00A75BF7"/>
    <w:rsid w:val="00A76009"/>
    <w:rsid w:val="00A94299"/>
    <w:rsid w:val="00A97A53"/>
    <w:rsid w:val="00AA7C27"/>
    <w:rsid w:val="00AB0981"/>
    <w:rsid w:val="00AD3172"/>
    <w:rsid w:val="00AD42DA"/>
    <w:rsid w:val="00AE4C92"/>
    <w:rsid w:val="00AE758A"/>
    <w:rsid w:val="00AF2E40"/>
    <w:rsid w:val="00B0443D"/>
    <w:rsid w:val="00B16DA3"/>
    <w:rsid w:val="00B2181B"/>
    <w:rsid w:val="00B35160"/>
    <w:rsid w:val="00B35882"/>
    <w:rsid w:val="00B372A5"/>
    <w:rsid w:val="00B4268A"/>
    <w:rsid w:val="00B433D1"/>
    <w:rsid w:val="00B51326"/>
    <w:rsid w:val="00B70BF5"/>
    <w:rsid w:val="00B82682"/>
    <w:rsid w:val="00B902AC"/>
    <w:rsid w:val="00BA034C"/>
    <w:rsid w:val="00BA18D2"/>
    <w:rsid w:val="00BA25D9"/>
    <w:rsid w:val="00BA7F29"/>
    <w:rsid w:val="00BB3D51"/>
    <w:rsid w:val="00BB4737"/>
    <w:rsid w:val="00BC754D"/>
    <w:rsid w:val="00BD3661"/>
    <w:rsid w:val="00BD6493"/>
    <w:rsid w:val="00BE0CD5"/>
    <w:rsid w:val="00BE61F9"/>
    <w:rsid w:val="00BF313E"/>
    <w:rsid w:val="00C036BB"/>
    <w:rsid w:val="00C03724"/>
    <w:rsid w:val="00C041CA"/>
    <w:rsid w:val="00C31381"/>
    <w:rsid w:val="00C534D9"/>
    <w:rsid w:val="00C55324"/>
    <w:rsid w:val="00C63F49"/>
    <w:rsid w:val="00C70E34"/>
    <w:rsid w:val="00C8064D"/>
    <w:rsid w:val="00C812BC"/>
    <w:rsid w:val="00C82BF8"/>
    <w:rsid w:val="00C835E8"/>
    <w:rsid w:val="00C847E0"/>
    <w:rsid w:val="00C87068"/>
    <w:rsid w:val="00C93114"/>
    <w:rsid w:val="00C94EA8"/>
    <w:rsid w:val="00C96553"/>
    <w:rsid w:val="00CA03D7"/>
    <w:rsid w:val="00CA11E0"/>
    <w:rsid w:val="00CA3283"/>
    <w:rsid w:val="00CA401E"/>
    <w:rsid w:val="00CA7765"/>
    <w:rsid w:val="00CB64E6"/>
    <w:rsid w:val="00CD0832"/>
    <w:rsid w:val="00CD4305"/>
    <w:rsid w:val="00CE146C"/>
    <w:rsid w:val="00D009EE"/>
    <w:rsid w:val="00D15225"/>
    <w:rsid w:val="00D204E4"/>
    <w:rsid w:val="00D20543"/>
    <w:rsid w:val="00D25779"/>
    <w:rsid w:val="00D30E3A"/>
    <w:rsid w:val="00D34801"/>
    <w:rsid w:val="00D409FA"/>
    <w:rsid w:val="00D6492F"/>
    <w:rsid w:val="00D64F1F"/>
    <w:rsid w:val="00D67532"/>
    <w:rsid w:val="00D706F5"/>
    <w:rsid w:val="00D70988"/>
    <w:rsid w:val="00D74931"/>
    <w:rsid w:val="00D76466"/>
    <w:rsid w:val="00D97681"/>
    <w:rsid w:val="00DB0196"/>
    <w:rsid w:val="00DB66EC"/>
    <w:rsid w:val="00DD11A1"/>
    <w:rsid w:val="00DD582D"/>
    <w:rsid w:val="00DE29AF"/>
    <w:rsid w:val="00DF6003"/>
    <w:rsid w:val="00E06091"/>
    <w:rsid w:val="00E1258D"/>
    <w:rsid w:val="00E139A2"/>
    <w:rsid w:val="00E146ED"/>
    <w:rsid w:val="00E37630"/>
    <w:rsid w:val="00E46B65"/>
    <w:rsid w:val="00E46C3D"/>
    <w:rsid w:val="00E51991"/>
    <w:rsid w:val="00E51E02"/>
    <w:rsid w:val="00E551C9"/>
    <w:rsid w:val="00E60167"/>
    <w:rsid w:val="00E629BE"/>
    <w:rsid w:val="00E62A54"/>
    <w:rsid w:val="00E62D70"/>
    <w:rsid w:val="00E6777A"/>
    <w:rsid w:val="00E72639"/>
    <w:rsid w:val="00E908FF"/>
    <w:rsid w:val="00E90F5C"/>
    <w:rsid w:val="00EA1B3A"/>
    <w:rsid w:val="00EB5311"/>
    <w:rsid w:val="00EC251C"/>
    <w:rsid w:val="00EC3E05"/>
    <w:rsid w:val="00ED2CA4"/>
    <w:rsid w:val="00ED6DB3"/>
    <w:rsid w:val="00ED7719"/>
    <w:rsid w:val="00EE0E08"/>
    <w:rsid w:val="00EF12F6"/>
    <w:rsid w:val="00EF15E8"/>
    <w:rsid w:val="00EF19AC"/>
    <w:rsid w:val="00EF1A98"/>
    <w:rsid w:val="00EF30AC"/>
    <w:rsid w:val="00EF6B41"/>
    <w:rsid w:val="00EF6CA3"/>
    <w:rsid w:val="00F077EB"/>
    <w:rsid w:val="00F1083A"/>
    <w:rsid w:val="00F162B5"/>
    <w:rsid w:val="00F2567E"/>
    <w:rsid w:val="00F26827"/>
    <w:rsid w:val="00F279D7"/>
    <w:rsid w:val="00F30286"/>
    <w:rsid w:val="00F319A1"/>
    <w:rsid w:val="00F32515"/>
    <w:rsid w:val="00F352EA"/>
    <w:rsid w:val="00F418A4"/>
    <w:rsid w:val="00F419EC"/>
    <w:rsid w:val="00F55A67"/>
    <w:rsid w:val="00F5764E"/>
    <w:rsid w:val="00F72247"/>
    <w:rsid w:val="00F7323B"/>
    <w:rsid w:val="00F75655"/>
    <w:rsid w:val="00F76CED"/>
    <w:rsid w:val="00F825CB"/>
    <w:rsid w:val="00F93834"/>
    <w:rsid w:val="00FA4231"/>
    <w:rsid w:val="00FA4B77"/>
    <w:rsid w:val="00FB4A22"/>
    <w:rsid w:val="00FB6C0D"/>
    <w:rsid w:val="00FB767A"/>
    <w:rsid w:val="00FC23DA"/>
    <w:rsid w:val="00FC26F1"/>
    <w:rsid w:val="00FD1FAC"/>
    <w:rsid w:val="00FD5180"/>
    <w:rsid w:val="00FE75AD"/>
    <w:rsid w:val="00FE76B1"/>
    <w:rsid w:val="00FF7764"/>
    <w:rsid w:val="0C963E7D"/>
    <w:rsid w:val="0D61FD76"/>
    <w:rsid w:val="5DD8DA5C"/>
    <w:rsid w:val="5DE81CF5"/>
    <w:rsid w:val="6A0F4FF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D4D370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E57A9"/>
    <w:pPr>
      <w:spacing w:before="60" w:after="60"/>
    </w:pPr>
    <w:rPr>
      <w:rFonts w:ascii="Arial" w:hAnsi="Arial"/>
      <w:sz w:val="24"/>
      <w:lang w:val="de-CH" w:eastAsia="de-CH"/>
    </w:rPr>
  </w:style>
  <w:style w:type="paragraph" w:styleId="berschrift1">
    <w:name w:val="heading 1"/>
    <w:basedOn w:val="Standard"/>
    <w:next w:val="Textkrper"/>
    <w:autoRedefine/>
    <w:qFormat/>
    <w:rsid w:val="000A3F28"/>
    <w:pPr>
      <w:keepNext/>
      <w:numPr>
        <w:numId w:val="28"/>
      </w:numPr>
      <w:spacing w:before="120"/>
      <w:outlineLvl w:val="0"/>
    </w:pPr>
    <w:rPr>
      <w:b/>
      <w:sz w:val="28"/>
    </w:rPr>
  </w:style>
  <w:style w:type="paragraph" w:styleId="berschrift2">
    <w:name w:val="heading 2"/>
    <w:basedOn w:val="Standard"/>
    <w:next w:val="Standard"/>
    <w:link w:val="berschrift2Zchn"/>
    <w:qFormat/>
    <w:rsid w:val="00A22ADE"/>
    <w:pPr>
      <w:keepNext/>
      <w:numPr>
        <w:ilvl w:val="1"/>
        <w:numId w:val="28"/>
      </w:numPr>
      <w:spacing w:before="240" w:after="360"/>
      <w:outlineLvl w:val="1"/>
    </w:pPr>
    <w:rPr>
      <w:b/>
      <w:lang w:eastAsia="de-DE"/>
    </w:rPr>
  </w:style>
  <w:style w:type="paragraph" w:styleId="berschrift3">
    <w:name w:val="heading 3"/>
    <w:basedOn w:val="Standard"/>
    <w:next w:val="Standard"/>
    <w:qFormat/>
    <w:rsid w:val="00A22ADE"/>
    <w:pPr>
      <w:keepNext/>
      <w:numPr>
        <w:ilvl w:val="2"/>
        <w:numId w:val="28"/>
      </w:numPr>
      <w:outlineLvl w:val="2"/>
    </w:pPr>
  </w:style>
  <w:style w:type="paragraph" w:styleId="berschrift4">
    <w:name w:val="heading 4"/>
    <w:basedOn w:val="Standard"/>
    <w:next w:val="Standard"/>
    <w:qFormat/>
    <w:rsid w:val="00A22ADE"/>
    <w:pPr>
      <w:keepNext/>
      <w:numPr>
        <w:ilvl w:val="3"/>
        <w:numId w:val="28"/>
      </w:numPr>
      <w:outlineLvl w:val="3"/>
    </w:pPr>
    <w:rPr>
      <w:i/>
    </w:rPr>
  </w:style>
  <w:style w:type="paragraph" w:styleId="berschrift5">
    <w:name w:val="heading 5"/>
    <w:basedOn w:val="Standard"/>
    <w:next w:val="Standard"/>
    <w:link w:val="berschrift5Zchn"/>
    <w:uiPriority w:val="9"/>
    <w:semiHidden/>
    <w:unhideWhenUsed/>
    <w:qFormat/>
    <w:rsid w:val="00A22ADE"/>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22ADE"/>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22AD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22AD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A22AD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120"/>
    </w:pPr>
  </w:style>
  <w:style w:type="paragraph" w:customStyle="1" w:styleId="Tabellenkopf">
    <w:name w:val="Tabellenkopf"/>
    <w:basedOn w:val="Standard"/>
    <w:next w:val="Standard"/>
    <w:pPr>
      <w:spacing w:before="20" w:after="20"/>
    </w:pPr>
    <w:rPr>
      <w:b/>
      <w:bCs/>
      <w:sz w:val="22"/>
    </w:rPr>
  </w:style>
  <w:style w:type="paragraph" w:styleId="Kopfzeile">
    <w:name w:val="header"/>
    <w:basedOn w:val="Standard"/>
    <w:rsid w:val="00CB5454"/>
    <w:pPr>
      <w:tabs>
        <w:tab w:val="right" w:pos="9354"/>
      </w:tabs>
      <w:spacing w:before="120" w:after="0"/>
    </w:pPr>
    <w:rPr>
      <w:b/>
    </w:rPr>
  </w:style>
  <w:style w:type="paragraph" w:styleId="Fuzeile">
    <w:name w:val="footer"/>
    <w:basedOn w:val="Standard"/>
    <w:next w:val="Standard"/>
    <w:pPr>
      <w:tabs>
        <w:tab w:val="right" w:pos="9356"/>
      </w:tabs>
      <w:spacing w:before="0" w:after="0"/>
    </w:pPr>
    <w:rPr>
      <w:szCs w:val="24"/>
      <w:lang w:eastAsia="de-DE"/>
    </w:rPr>
  </w:style>
  <w:style w:type="paragraph" w:customStyle="1" w:styleId="Tabelleneintrag">
    <w:name w:val="Tabelleneintrag"/>
    <w:basedOn w:val="Standard"/>
    <w:rPr>
      <w:sz w:val="22"/>
    </w:rPr>
  </w:style>
  <w:style w:type="paragraph" w:customStyle="1" w:styleId="Dazwischen">
    <w:name w:val="Dazwischen"/>
    <w:basedOn w:val="Standard"/>
    <w:next w:val="Standard"/>
    <w:pPr>
      <w:spacing w:before="0" w:after="0"/>
    </w:pPr>
    <w:rPr>
      <w:sz w:val="16"/>
    </w:rPr>
  </w:style>
  <w:style w:type="paragraph" w:customStyle="1" w:styleId="Fusszeile-2">
    <w:name w:val="Fusszeile-2"/>
    <w:basedOn w:val="Fuzeile"/>
    <w:next w:val="Standard"/>
    <w:rPr>
      <w:sz w:val="20"/>
    </w:rPr>
  </w:style>
  <w:style w:type="character" w:styleId="Seitenzahl">
    <w:name w:val="page number"/>
    <w:basedOn w:val="Absatz-Standardschriftart"/>
  </w:style>
  <w:style w:type="paragraph" w:customStyle="1" w:styleId="Kopfzeile-2">
    <w:name w:val="Kopfzeile-2"/>
    <w:basedOn w:val="Standard"/>
    <w:next w:val="Standard"/>
    <w:pPr>
      <w:spacing w:before="120" w:after="0"/>
    </w:pPr>
    <w:rPr>
      <w:sz w:val="20"/>
    </w:rPr>
  </w:style>
  <w:style w:type="paragraph" w:styleId="Aufzhlungszeichen">
    <w:name w:val="List Bullet"/>
    <w:basedOn w:val="Standard"/>
    <w:rsid w:val="002844A4"/>
    <w:pPr>
      <w:numPr>
        <w:numId w:val="1"/>
      </w:numPr>
    </w:pPr>
  </w:style>
  <w:style w:type="table" w:styleId="Tabellenraster">
    <w:name w:val="Table Grid"/>
    <w:basedOn w:val="NormaleTabelle"/>
    <w:rsid w:val="00266422"/>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eintragrot">
    <w:name w:val="Tabelleneintrag rot"/>
    <w:basedOn w:val="Tabelleneintrag"/>
    <w:rsid w:val="002844A4"/>
    <w:rPr>
      <w:color w:val="FF0000"/>
    </w:rPr>
  </w:style>
  <w:style w:type="paragraph" w:customStyle="1" w:styleId="Lauftext">
    <w:name w:val="Lauftext"/>
    <w:basedOn w:val="Standard"/>
    <w:rsid w:val="00337E19"/>
    <w:pPr>
      <w:spacing w:before="120" w:after="0"/>
      <w:jc w:val="both"/>
    </w:pPr>
    <w:rPr>
      <w:snapToGrid w:val="0"/>
      <w:sz w:val="22"/>
      <w:lang w:eastAsia="de-DE"/>
    </w:rPr>
  </w:style>
  <w:style w:type="paragraph" w:customStyle="1" w:styleId="TUe2num">
    <w:name w:val="T_Ue2_num"/>
    <w:basedOn w:val="Standard"/>
    <w:rsid w:val="002506B9"/>
    <w:pPr>
      <w:numPr>
        <w:numId w:val="4"/>
      </w:numPr>
    </w:pPr>
  </w:style>
  <w:style w:type="paragraph" w:customStyle="1" w:styleId="Formatvorlage">
    <w:name w:val="Formatvorlage"/>
    <w:rsid w:val="00B902AC"/>
    <w:pPr>
      <w:widowControl w:val="0"/>
      <w:autoSpaceDE w:val="0"/>
      <w:autoSpaceDN w:val="0"/>
      <w:adjustRightInd w:val="0"/>
    </w:pPr>
    <w:rPr>
      <w:sz w:val="24"/>
      <w:szCs w:val="24"/>
    </w:rPr>
  </w:style>
  <w:style w:type="character" w:customStyle="1" w:styleId="FootnoteCharacters">
    <w:name w:val="Footnote Characters"/>
    <w:rsid w:val="00CA7765"/>
  </w:style>
  <w:style w:type="character" w:styleId="Funotenzeichen">
    <w:name w:val="footnote reference"/>
    <w:semiHidden/>
    <w:rsid w:val="00CA7765"/>
    <w:rPr>
      <w:vertAlign w:val="superscript"/>
    </w:rPr>
  </w:style>
  <w:style w:type="paragraph" w:styleId="Funotentext">
    <w:name w:val="footnote text"/>
    <w:basedOn w:val="Standard"/>
    <w:semiHidden/>
    <w:rsid w:val="00CA7765"/>
    <w:pPr>
      <w:suppressLineNumbers/>
      <w:ind w:left="283" w:hanging="283"/>
    </w:pPr>
    <w:rPr>
      <w:sz w:val="20"/>
    </w:rPr>
  </w:style>
  <w:style w:type="paragraph" w:customStyle="1" w:styleId="TableContents">
    <w:name w:val="Table Contents"/>
    <w:basedOn w:val="Standard"/>
    <w:rsid w:val="00CA7765"/>
    <w:pPr>
      <w:suppressLineNumbers/>
    </w:pPr>
    <w:rPr>
      <w:sz w:val="22"/>
    </w:rPr>
  </w:style>
  <w:style w:type="character" w:customStyle="1" w:styleId="berschrift5Zchn">
    <w:name w:val="Überschrift 5 Zchn"/>
    <w:basedOn w:val="Absatz-Standardschriftart"/>
    <w:link w:val="berschrift5"/>
    <w:uiPriority w:val="9"/>
    <w:semiHidden/>
    <w:rsid w:val="00A22ADE"/>
    <w:rPr>
      <w:rFonts w:asciiTheme="majorHAnsi" w:eastAsiaTheme="majorEastAsia" w:hAnsiTheme="majorHAnsi" w:cstheme="majorBidi"/>
      <w:color w:val="243F60" w:themeColor="accent1" w:themeShade="7F"/>
      <w:sz w:val="24"/>
      <w:lang w:val="de-CH" w:eastAsia="de-CH"/>
    </w:rPr>
  </w:style>
  <w:style w:type="character" w:customStyle="1" w:styleId="berschrift6Zchn">
    <w:name w:val="Überschrift 6 Zchn"/>
    <w:basedOn w:val="Absatz-Standardschriftart"/>
    <w:link w:val="berschrift6"/>
    <w:uiPriority w:val="9"/>
    <w:semiHidden/>
    <w:rsid w:val="00A22ADE"/>
    <w:rPr>
      <w:rFonts w:asciiTheme="majorHAnsi" w:eastAsiaTheme="majorEastAsia" w:hAnsiTheme="majorHAnsi" w:cstheme="majorBidi"/>
      <w:i/>
      <w:iCs/>
      <w:color w:val="243F60" w:themeColor="accent1" w:themeShade="7F"/>
      <w:sz w:val="24"/>
      <w:lang w:val="de-CH" w:eastAsia="de-CH"/>
    </w:rPr>
  </w:style>
  <w:style w:type="character" w:customStyle="1" w:styleId="berschrift7Zchn">
    <w:name w:val="Überschrift 7 Zchn"/>
    <w:basedOn w:val="Absatz-Standardschriftart"/>
    <w:link w:val="berschrift7"/>
    <w:uiPriority w:val="9"/>
    <w:semiHidden/>
    <w:rsid w:val="00A22ADE"/>
    <w:rPr>
      <w:rFonts w:asciiTheme="majorHAnsi" w:eastAsiaTheme="majorEastAsia" w:hAnsiTheme="majorHAnsi" w:cstheme="majorBidi"/>
      <w:i/>
      <w:iCs/>
      <w:color w:val="404040" w:themeColor="text1" w:themeTint="BF"/>
      <w:sz w:val="24"/>
      <w:lang w:val="de-CH" w:eastAsia="de-CH"/>
    </w:rPr>
  </w:style>
  <w:style w:type="character" w:customStyle="1" w:styleId="berschrift8Zchn">
    <w:name w:val="Überschrift 8 Zchn"/>
    <w:basedOn w:val="Absatz-Standardschriftart"/>
    <w:link w:val="berschrift8"/>
    <w:uiPriority w:val="9"/>
    <w:semiHidden/>
    <w:rsid w:val="00A22ADE"/>
    <w:rPr>
      <w:rFonts w:asciiTheme="majorHAnsi" w:eastAsiaTheme="majorEastAsia" w:hAnsiTheme="majorHAnsi" w:cstheme="majorBidi"/>
      <w:color w:val="404040" w:themeColor="text1" w:themeTint="BF"/>
      <w:lang w:val="de-CH" w:eastAsia="de-CH"/>
    </w:rPr>
  </w:style>
  <w:style w:type="character" w:customStyle="1" w:styleId="berschrift9Zchn">
    <w:name w:val="Überschrift 9 Zchn"/>
    <w:basedOn w:val="Absatz-Standardschriftart"/>
    <w:link w:val="berschrift9"/>
    <w:uiPriority w:val="9"/>
    <w:semiHidden/>
    <w:rsid w:val="00A22ADE"/>
    <w:rPr>
      <w:rFonts w:asciiTheme="majorHAnsi" w:eastAsiaTheme="majorEastAsia" w:hAnsiTheme="majorHAnsi" w:cstheme="majorBidi"/>
      <w:i/>
      <w:iCs/>
      <w:color w:val="404040" w:themeColor="text1" w:themeTint="BF"/>
      <w:lang w:val="de-CH" w:eastAsia="de-CH"/>
    </w:rPr>
  </w:style>
  <w:style w:type="character" w:customStyle="1" w:styleId="berschrift2Zchn">
    <w:name w:val="Überschrift 2 Zchn"/>
    <w:basedOn w:val="Absatz-Standardschriftart"/>
    <w:link w:val="berschrift2"/>
    <w:rsid w:val="00072195"/>
    <w:rPr>
      <w:rFonts w:ascii="Arial" w:hAnsi="Arial"/>
      <w:b/>
      <w:sz w:val="24"/>
      <w:lang w:val="de-CH"/>
    </w:rPr>
  </w:style>
  <w:style w:type="paragraph" w:customStyle="1" w:styleId="CodeBeispiele">
    <w:name w:val="CodeBeispiele"/>
    <w:basedOn w:val="Standard"/>
    <w:link w:val="CodeBeispieleZchn"/>
    <w:rsid w:val="0016494F"/>
    <w:pPr>
      <w:pBdr>
        <w:top w:val="single" w:sz="4" w:space="1" w:color="auto"/>
        <w:left w:val="single" w:sz="4" w:space="4" w:color="auto"/>
        <w:bottom w:val="single" w:sz="4" w:space="1" w:color="auto"/>
        <w:right w:val="single" w:sz="4" w:space="4" w:color="auto"/>
      </w:pBdr>
      <w:spacing w:before="180" w:after="180"/>
    </w:pPr>
    <w:rPr>
      <w:rFonts w:ascii="Lucida Console" w:hAnsi="Lucida Console"/>
      <w:sz w:val="18"/>
      <w:szCs w:val="24"/>
      <w:lang w:eastAsia="de-DE"/>
    </w:rPr>
  </w:style>
  <w:style w:type="character" w:customStyle="1" w:styleId="CodeBeispieleZchn">
    <w:name w:val="CodeBeispiele Zchn"/>
    <w:link w:val="CodeBeispiele"/>
    <w:rsid w:val="0016494F"/>
    <w:rPr>
      <w:rFonts w:ascii="Lucida Console" w:hAnsi="Lucida Console"/>
      <w:sz w:val="18"/>
      <w:szCs w:val="24"/>
      <w:lang w:val="de-CH"/>
    </w:rPr>
  </w:style>
  <w:style w:type="paragraph" w:styleId="Titel">
    <w:name w:val="Title"/>
    <w:basedOn w:val="Standard"/>
    <w:next w:val="Standard"/>
    <w:link w:val="TitelZchn"/>
    <w:uiPriority w:val="10"/>
    <w:qFormat/>
    <w:rsid w:val="0016494F"/>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94F"/>
    <w:rPr>
      <w:rFonts w:asciiTheme="majorHAnsi" w:eastAsiaTheme="majorEastAsia" w:hAnsiTheme="majorHAnsi" w:cstheme="majorBidi"/>
      <w:spacing w:val="-10"/>
      <w:kern w:val="28"/>
      <w:sz w:val="56"/>
      <w:szCs w:val="56"/>
      <w:lang w:val="de-CH" w:eastAsia="de-CH"/>
    </w:rPr>
  </w:style>
  <w:style w:type="paragraph" w:styleId="Listenabsatz">
    <w:name w:val="List Paragraph"/>
    <w:basedOn w:val="Standard"/>
    <w:uiPriority w:val="34"/>
    <w:qFormat/>
    <w:rsid w:val="0016494F"/>
    <w:pPr>
      <w:spacing w:before="0" w:after="200"/>
      <w:ind w:left="720"/>
      <w:contextualSpacing/>
    </w:pPr>
    <w:rPr>
      <w:rFonts w:ascii="Cambria" w:eastAsia="Cambria" w:hAnsi="Cambria"/>
      <w:lang w:val="de-DE" w:eastAsia="en-US"/>
    </w:rPr>
  </w:style>
  <w:style w:type="character" w:customStyle="1" w:styleId="TextkrperZchn">
    <w:name w:val="Textkörper Zchn"/>
    <w:basedOn w:val="Absatz-Standardschriftart"/>
    <w:link w:val="Textkrper"/>
    <w:rsid w:val="00ED7719"/>
    <w:rPr>
      <w:rFonts w:ascii="Arial" w:hAnsi="Arial"/>
      <w:sz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20Z-Dokumente%20Ugo\2%200%200%205\Martin%20Saxer%20Juni%202005\Wechseldatentr&#228;ger%20(E)\Entwicklung_MKNW\Formatvorlagen\KNW_Loesungsblaetter_2005-06-10.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F06B30F50D03A41859792221D8C9DAF" ma:contentTypeVersion="2" ma:contentTypeDescription="Ein neues Dokument erstellen." ma:contentTypeScope="" ma:versionID="eb37a858d06971d29c1ad5f21cd665d5">
  <xsd:schema xmlns:xsd="http://www.w3.org/2001/XMLSchema" xmlns:xs="http://www.w3.org/2001/XMLSchema" xmlns:p="http://schemas.microsoft.com/office/2006/metadata/properties" xmlns:ns2="ccd35545-ee2d-4485-b1bc-1f3e0730a772" targetNamespace="http://schemas.microsoft.com/office/2006/metadata/properties" ma:root="true" ma:fieldsID="d7965a7c1edb80a37a032b35dba686bc" ns2:_="">
    <xsd:import namespace="ccd35545-ee2d-4485-b1bc-1f3e0730a77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35545-ee2d-4485-b1bc-1f3e0730a7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9B0B55-9802-44D1-AD60-917230DED0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BDDE93-4400-4A99-A53D-3F0DB7EDA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35545-ee2d-4485-b1bc-1f3e0730a7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FC3BF1-AD24-4722-B9C9-4AFD0C464C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KNW_Loesungsblaetter_2005-06-10.dot</Template>
  <TotalTime>0</TotalTime>
  <Pages>8</Pages>
  <Words>990</Words>
  <Characters>6238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Vorlage Lösungsblatt</vt:lpstr>
    </vt:vector>
  </TitlesOfParts>
  <Company>Professional Services</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Lösungsblatt</dc:title>
  <dc:subject/>
  <dc:creator>ugo.merk.i-ch</dc:creator>
  <cp:keywords/>
  <cp:lastModifiedBy>Jonathan Anderfuhren</cp:lastModifiedBy>
  <cp:revision>45</cp:revision>
  <cp:lastPrinted>2009-09-07T09:22:00Z</cp:lastPrinted>
  <dcterms:created xsi:type="dcterms:W3CDTF">2021-05-21T12:51:00Z</dcterms:created>
  <dcterms:modified xsi:type="dcterms:W3CDTF">2021-06-04T12:40:00Z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Jahr">
    <vt:lpwstr>2000</vt:lpwstr>
  </property>
  <property fmtid="{D5CDD505-2E9C-101B-9397-08002B2CF9AE}" pid="3" name="APArt">
    <vt:lpwstr>Berufsprüfung</vt:lpwstr>
  </property>
  <property fmtid="{D5CDD505-2E9C-101B-9397-08002B2CF9AE}" pid="4" name="APFach">
    <vt:lpwstr>Fach 3 - Umwelt, Gesellschaft, Wirtschaft, Unternehmen und Verwaltung</vt:lpwstr>
  </property>
  <property fmtid="{D5CDD505-2E9C-101B-9397-08002B2CF9AE}" pid="5" name="APTeil">
    <vt:lpwstr>Teil 1</vt:lpwstr>
  </property>
  <property fmtid="{D5CDD505-2E9C-101B-9397-08002B2CF9AE}" pid="6" name="APFachN">
    <vt:lpwstr>Fach 3</vt:lpwstr>
  </property>
  <property fmtid="{D5CDD505-2E9C-101B-9397-08002B2CF9AE}" pid="7" name="APFachT">
    <vt:lpwstr>Umwelt, Gesellschaft, Wirtschaft, Unternehmen und Verwaltung</vt:lpwstr>
  </property>
  <property fmtid="{D5CDD505-2E9C-101B-9397-08002B2CF9AE}" pid="8" name="AAufgNr">
    <vt:lpwstr>1</vt:lpwstr>
  </property>
  <property fmtid="{D5CDD505-2E9C-101B-9397-08002B2CF9AE}" pid="9" name="AAufgBes">
    <vt:lpwstr>Führungsinformationssystem</vt:lpwstr>
  </property>
  <property fmtid="{D5CDD505-2E9C-101B-9397-08002B2CF9AE}" pid="10" name="ATAufgAPunkte">
    <vt:lpwstr>15</vt:lpwstr>
  </property>
  <property fmtid="{D5CDD505-2E9C-101B-9397-08002B2CF9AE}" pid="11" name="ATAufgBPunkte">
    <vt:lpwstr>15</vt:lpwstr>
  </property>
  <property fmtid="{D5CDD505-2E9C-101B-9397-08002B2CF9AE}" pid="12" name="ATAufgCPunkte">
    <vt:lpwstr>20</vt:lpwstr>
  </property>
  <property fmtid="{D5CDD505-2E9C-101B-9397-08002B2CF9AE}" pid="13" name="ATAufgDPunkte">
    <vt:lpwstr>-</vt:lpwstr>
  </property>
  <property fmtid="{D5CDD505-2E9C-101B-9397-08002B2CF9AE}" pid="14" name="ATAufgEPunkte">
    <vt:lpwstr>-</vt:lpwstr>
  </property>
  <property fmtid="{D5CDD505-2E9C-101B-9397-08002B2CF9AE}" pid="15" name="ATAufgFPunkte">
    <vt:lpwstr>-</vt:lpwstr>
  </property>
  <property fmtid="{D5CDD505-2E9C-101B-9397-08002B2CF9AE}" pid="16" name="ATAufgGPunkte">
    <vt:lpwstr>-</vt:lpwstr>
  </property>
  <property fmtid="{D5CDD505-2E9C-101B-9397-08002B2CF9AE}" pid="17" name="ATAufgHPunkte">
    <vt:lpwstr>-</vt:lpwstr>
  </property>
  <property fmtid="{D5CDD505-2E9C-101B-9397-08002B2CF9AE}" pid="18" name="ATAufgIPunkte">
    <vt:lpwstr>-</vt:lpwstr>
  </property>
  <property fmtid="{D5CDD505-2E9C-101B-9397-08002B2CF9AE}" pid="19" name="ATAufgJPunkte">
    <vt:lpwstr>-</vt:lpwstr>
  </property>
  <property fmtid="{D5CDD505-2E9C-101B-9397-08002B2CF9AE}" pid="20" name="ATAufgKPunkte">
    <vt:lpwstr>-</vt:lpwstr>
  </property>
  <property fmtid="{D5CDD505-2E9C-101B-9397-08002B2CF9AE}" pid="21" name="ATAufgLPunkte">
    <vt:lpwstr>-</vt:lpwstr>
  </property>
  <property fmtid="{D5CDD505-2E9C-101B-9397-08002B2CF9AE}" pid="22" name="AAufgPunkte">
    <vt:lpwstr>50</vt:lpwstr>
  </property>
  <property fmtid="{D5CDD505-2E9C-101B-9397-08002B2CF9AE}" pid="23" name="ATAufgAText">
    <vt:lpwstr>Teilaufgabe a)</vt:lpwstr>
  </property>
  <property fmtid="{D5CDD505-2E9C-101B-9397-08002B2CF9AE}" pid="24" name="ATAufgBText">
    <vt:lpwstr>Teilaufgabe b)</vt:lpwstr>
  </property>
  <property fmtid="{D5CDD505-2E9C-101B-9397-08002B2CF9AE}" pid="25" name="ATAufgCText">
    <vt:lpwstr>Teilaufgabe c)</vt:lpwstr>
  </property>
  <property fmtid="{D5CDD505-2E9C-101B-9397-08002B2CF9AE}" pid="26" name="ATAufgDText">
    <vt:lpwstr>Teilaufgabe d)</vt:lpwstr>
  </property>
  <property fmtid="{D5CDD505-2E9C-101B-9397-08002B2CF9AE}" pid="27" name="ATAufgEText">
    <vt:lpwstr>Teilaufgabe e)</vt:lpwstr>
  </property>
  <property fmtid="{D5CDD505-2E9C-101B-9397-08002B2CF9AE}" pid="28" name="ATAufgFText">
    <vt:lpwstr>Teilaufgabe f)</vt:lpwstr>
  </property>
  <property fmtid="{D5CDD505-2E9C-101B-9397-08002B2CF9AE}" pid="29" name="ATAufgGText">
    <vt:lpwstr>Teilaufgabe g)</vt:lpwstr>
  </property>
  <property fmtid="{D5CDD505-2E9C-101B-9397-08002B2CF9AE}" pid="30" name="ATAufgHText">
    <vt:lpwstr>Teilaufgabe h)</vt:lpwstr>
  </property>
  <property fmtid="{D5CDD505-2E9C-101B-9397-08002B2CF9AE}" pid="31" name="ATAufgIText">
    <vt:lpwstr>Teilaufgabe i)</vt:lpwstr>
  </property>
  <property fmtid="{D5CDD505-2E9C-101B-9397-08002B2CF9AE}" pid="32" name="ATAufgJText">
    <vt:lpwstr>Teilaufgabe j)</vt:lpwstr>
  </property>
  <property fmtid="{D5CDD505-2E9C-101B-9397-08002B2CF9AE}" pid="33" name="ATAufgKText">
    <vt:lpwstr>Teilaufgabe k)</vt:lpwstr>
  </property>
  <property fmtid="{D5CDD505-2E9C-101B-9397-08002B2CF9AE}" pid="34" name="ATAufgLText">
    <vt:lpwstr>Teilaufgabe l)</vt:lpwstr>
  </property>
  <property fmtid="{D5CDD505-2E9C-101B-9397-08002B2CF9AE}" pid="35" name="ATitel">
    <vt:lpwstr>für Informatikerinnen und Informatiker</vt:lpwstr>
  </property>
  <property fmtid="{D5CDD505-2E9C-101B-9397-08002B2CF9AE}" pid="36" name="AAufgText">
    <vt:lpwstr>Aufgabe</vt:lpwstr>
  </property>
  <property fmtid="{D5CDD505-2E9C-101B-9397-08002B2CF9AE}" pid="37" name="AGesPunkteText">
    <vt:lpwstr>Gesamtpunkte</vt:lpwstr>
  </property>
  <property fmtid="{D5CDD505-2E9C-101B-9397-08002B2CF9AE}" pid="38" name="AAusgangslage">
    <vt:lpwstr>Ausgangslage</vt:lpwstr>
  </property>
  <property fmtid="{D5CDD505-2E9C-101B-9397-08002B2CF9AE}" pid="39" name="ATPunkteText">
    <vt:lpwstr>Punkte</vt:lpwstr>
  </property>
  <property fmtid="{D5CDD505-2E9C-101B-9397-08002B2CF9AE}" pid="40" name="ATLoesAText">
    <vt:lpwstr>Lösungsblatt Teilaufgabe a)</vt:lpwstr>
  </property>
  <property fmtid="{D5CDD505-2E9C-101B-9397-08002B2CF9AE}" pid="41" name="ATLoesBText">
    <vt:lpwstr>Lösungsblatt Teilaufgabe b)</vt:lpwstr>
  </property>
  <property fmtid="{D5CDD505-2E9C-101B-9397-08002B2CF9AE}" pid="42" name="ATLoesCText">
    <vt:lpwstr>Lösungsblatt Teilaufgabe c)</vt:lpwstr>
  </property>
  <property fmtid="{D5CDD505-2E9C-101B-9397-08002B2CF9AE}" pid="43" name="ATLoesDText">
    <vt:lpwstr>Lösungsblatt Teilaufgabe d)</vt:lpwstr>
  </property>
  <property fmtid="{D5CDD505-2E9C-101B-9397-08002B2CF9AE}" pid="44" name="ATLoesEText">
    <vt:lpwstr>Lösungsblatt Teilaufgabe e)</vt:lpwstr>
  </property>
  <property fmtid="{D5CDD505-2E9C-101B-9397-08002B2CF9AE}" pid="45" name="ATLoesFText">
    <vt:lpwstr>Lösungsblatt Teilaufgabe f)</vt:lpwstr>
  </property>
  <property fmtid="{D5CDD505-2E9C-101B-9397-08002B2CF9AE}" pid="46" name="ATLoesGText">
    <vt:lpwstr>Lösungsblatt Teilaufgabe g)</vt:lpwstr>
  </property>
  <property fmtid="{D5CDD505-2E9C-101B-9397-08002B2CF9AE}" pid="47" name="ATLoesHText">
    <vt:lpwstr>Lösungsblatt Teilaufgabe h)</vt:lpwstr>
  </property>
  <property fmtid="{D5CDD505-2E9C-101B-9397-08002B2CF9AE}" pid="48" name="ATLoesIText">
    <vt:lpwstr>Lösungsblatt Teilaufgabe i)</vt:lpwstr>
  </property>
  <property fmtid="{D5CDD505-2E9C-101B-9397-08002B2CF9AE}" pid="49" name="ATLoesJText">
    <vt:lpwstr>Lösungsblatt Teilaufgabe j)</vt:lpwstr>
  </property>
  <property fmtid="{D5CDD505-2E9C-101B-9397-08002B2CF9AE}" pid="50" name="ATLoesKText">
    <vt:lpwstr>Lösungsblatt Teilaufgabe k)</vt:lpwstr>
  </property>
  <property fmtid="{D5CDD505-2E9C-101B-9397-08002B2CF9AE}" pid="51" name="ATLoesLText">
    <vt:lpwstr>Lösungsblatt Teilaufgabe l)</vt:lpwstr>
  </property>
  <property fmtid="{D5CDD505-2E9C-101B-9397-08002B2CF9AE}" pid="52" name="ATabelleArt">
    <vt:lpwstr>0</vt:lpwstr>
  </property>
  <property fmtid="{D5CDD505-2E9C-101B-9397-08002B2CF9AE}" pid="53" name="ATBspAText">
    <vt:lpwstr>Beispiellösung Teilaufgabe a)</vt:lpwstr>
  </property>
  <property fmtid="{D5CDD505-2E9C-101B-9397-08002B2CF9AE}" pid="54" name="ATBspBText">
    <vt:lpwstr>Beispiellösung Teilaufgabe b)</vt:lpwstr>
  </property>
  <property fmtid="{D5CDD505-2E9C-101B-9397-08002B2CF9AE}" pid="55" name="ATBspCText">
    <vt:lpwstr>Beispiellösung Teilaufgabe c)</vt:lpwstr>
  </property>
  <property fmtid="{D5CDD505-2E9C-101B-9397-08002B2CF9AE}" pid="56" name="ATBspDText">
    <vt:lpwstr>Beispiellösung Teilaufgabe d)</vt:lpwstr>
  </property>
  <property fmtid="{D5CDD505-2E9C-101B-9397-08002B2CF9AE}" pid="57" name="ATBspEText">
    <vt:lpwstr>Beispiellösung Teilaufgabe e)</vt:lpwstr>
  </property>
  <property fmtid="{D5CDD505-2E9C-101B-9397-08002B2CF9AE}" pid="58" name="ATBspFText">
    <vt:lpwstr>Beispiellösung Teilaufgabe f)</vt:lpwstr>
  </property>
  <property fmtid="{D5CDD505-2E9C-101B-9397-08002B2CF9AE}" pid="59" name="ATBspGText">
    <vt:lpwstr>Beispiellösung Teilaufgabe g)</vt:lpwstr>
  </property>
  <property fmtid="{D5CDD505-2E9C-101B-9397-08002B2CF9AE}" pid="60" name="ATBspHText">
    <vt:lpwstr>Beispiellösung Teilaufgabe h)</vt:lpwstr>
  </property>
  <property fmtid="{D5CDD505-2E9C-101B-9397-08002B2CF9AE}" pid="61" name="ATBspIText">
    <vt:lpwstr>Beispiellösung Teilaufgabe i)</vt:lpwstr>
  </property>
  <property fmtid="{D5CDD505-2E9C-101B-9397-08002B2CF9AE}" pid="62" name="ATBspJText">
    <vt:lpwstr>Beispiellösung Teilaufgabe j)</vt:lpwstr>
  </property>
  <property fmtid="{D5CDD505-2E9C-101B-9397-08002B2CF9AE}" pid="63" name="ATBspKText">
    <vt:lpwstr>Beispiellösung Teilaufgabe k)</vt:lpwstr>
  </property>
  <property fmtid="{D5CDD505-2E9C-101B-9397-08002B2CF9AE}" pid="64" name="ATBspLText">
    <vt:lpwstr>Beispiellösung Teilaufgabe l)</vt:lpwstr>
  </property>
  <property fmtid="{D5CDD505-2E9C-101B-9397-08002B2CF9AE}" pid="65" name="ATKVAText">
    <vt:lpwstr>Korrekturvereinbarung Teilaufgabe a)</vt:lpwstr>
  </property>
  <property fmtid="{D5CDD505-2E9C-101B-9397-08002B2CF9AE}" pid="66" name="ATKVBText">
    <vt:lpwstr>Korrekturvereinbarung Teilaufgabe b)</vt:lpwstr>
  </property>
  <property fmtid="{D5CDD505-2E9C-101B-9397-08002B2CF9AE}" pid="67" name="ATKVCText">
    <vt:lpwstr>Korrekturvereinbarung Teilaufgabe c)</vt:lpwstr>
  </property>
  <property fmtid="{D5CDD505-2E9C-101B-9397-08002B2CF9AE}" pid="68" name="ATKVDText">
    <vt:lpwstr>Korrekturvereinbarung Teilaufgabe d)</vt:lpwstr>
  </property>
  <property fmtid="{D5CDD505-2E9C-101B-9397-08002B2CF9AE}" pid="69" name="ATKVEText">
    <vt:lpwstr>Korrekturvereinbarung Teilaufgabe e)</vt:lpwstr>
  </property>
  <property fmtid="{D5CDD505-2E9C-101B-9397-08002B2CF9AE}" pid="70" name="ATKVFText">
    <vt:lpwstr>Korrekturvereinbarung Teilaufgabe f)</vt:lpwstr>
  </property>
  <property fmtid="{D5CDD505-2E9C-101B-9397-08002B2CF9AE}" pid="71" name="ATKVGText">
    <vt:lpwstr>Korrekturvereinbarung Teilaufgabe g)</vt:lpwstr>
  </property>
  <property fmtid="{D5CDD505-2E9C-101B-9397-08002B2CF9AE}" pid="72" name="ATKVHText">
    <vt:lpwstr>Korrekturvereinbarung Teilaufgabe h)</vt:lpwstr>
  </property>
  <property fmtid="{D5CDD505-2E9C-101B-9397-08002B2CF9AE}" pid="73" name="ATKVIText">
    <vt:lpwstr>Korrekturvereinbarung Teilaufgabe i)</vt:lpwstr>
  </property>
  <property fmtid="{D5CDD505-2E9C-101B-9397-08002B2CF9AE}" pid="74" name="ATKVJText">
    <vt:lpwstr>Korrekturvereinbarung Teilaufgabe j)</vt:lpwstr>
  </property>
  <property fmtid="{D5CDD505-2E9C-101B-9397-08002B2CF9AE}" pid="75" name="ATKVKText">
    <vt:lpwstr>Korrekturvereinbarung Teilaufgabe k)</vt:lpwstr>
  </property>
  <property fmtid="{D5CDD505-2E9C-101B-9397-08002B2CF9AE}" pid="76" name="ATKVLText">
    <vt:lpwstr>Korrekturvereinbarung Teilaufgabe l)</vt:lpwstr>
  </property>
  <property fmtid="{D5CDD505-2E9C-101B-9397-08002B2CF9AE}" pid="77" name="ATKTAText">
    <vt:lpwstr>Korrekturtabelle Teilaufgabe a)</vt:lpwstr>
  </property>
  <property fmtid="{D5CDD505-2E9C-101B-9397-08002B2CF9AE}" pid="78" name="ATKTBText">
    <vt:lpwstr>Korrekturtabelle Teilaufgabe b)</vt:lpwstr>
  </property>
  <property fmtid="{D5CDD505-2E9C-101B-9397-08002B2CF9AE}" pid="79" name="ATKTCText">
    <vt:lpwstr>Korrekturtabelle Teilaufgabe c)</vt:lpwstr>
  </property>
  <property fmtid="{D5CDD505-2E9C-101B-9397-08002B2CF9AE}" pid="80" name="ATKTDText">
    <vt:lpwstr>Korrekturtabelle Teilaufgabe d)</vt:lpwstr>
  </property>
  <property fmtid="{D5CDD505-2E9C-101B-9397-08002B2CF9AE}" pid="81" name="ATKTEText">
    <vt:lpwstr>Korrekturtabelle Teilaufgabe e)</vt:lpwstr>
  </property>
  <property fmtid="{D5CDD505-2E9C-101B-9397-08002B2CF9AE}" pid="82" name="ATKTFText">
    <vt:lpwstr>Korrekturtabelle Teilaufgabe f)</vt:lpwstr>
  </property>
  <property fmtid="{D5CDD505-2E9C-101B-9397-08002B2CF9AE}" pid="83" name="ATKTGText">
    <vt:lpwstr>Korrekturtabelle Teilaufgabe g)</vt:lpwstr>
  </property>
  <property fmtid="{D5CDD505-2E9C-101B-9397-08002B2CF9AE}" pid="84" name="ATKTHText">
    <vt:lpwstr>Korrekturtabelle Teilaufgabe h)</vt:lpwstr>
  </property>
  <property fmtid="{D5CDD505-2E9C-101B-9397-08002B2CF9AE}" pid="85" name="ATKTIText">
    <vt:lpwstr>Korrekturtabelle Teilaufgabe i)</vt:lpwstr>
  </property>
  <property fmtid="{D5CDD505-2E9C-101B-9397-08002B2CF9AE}" pid="86" name="ATKTJText">
    <vt:lpwstr>Korrekturtabelle Teilaufgabe j)</vt:lpwstr>
  </property>
  <property fmtid="{D5CDD505-2E9C-101B-9397-08002B2CF9AE}" pid="87" name="ATKTKText">
    <vt:lpwstr>Korrekturtabelle Teilaufgabe k)</vt:lpwstr>
  </property>
  <property fmtid="{D5CDD505-2E9C-101B-9397-08002B2CF9AE}" pid="88" name="ATKTLText">
    <vt:lpwstr>Korrekturtabelle Teilaufgabe l)</vt:lpwstr>
  </property>
  <property fmtid="{D5CDD505-2E9C-101B-9397-08002B2CF9AE}" pid="89" name="ABewertungsschema">
    <vt:lpwstr>Bewertungsschema</vt:lpwstr>
  </property>
  <property fmtid="{D5CDD505-2E9C-101B-9397-08002B2CF9AE}" pid="90" name="ContentTypeId">
    <vt:lpwstr>0x0101002F06B30F50D03A41859792221D8C9DAF</vt:lpwstr>
  </property>
</Properties>
</file>